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76" w:rsidRPr="002426E3" w:rsidRDefault="006F7C26">
      <w:pPr>
        <w:pStyle w:val="Ttulo"/>
        <w:jc w:val="right"/>
      </w:pPr>
      <w:r w:rsidRPr="002426E3">
        <w:t>Sistema de información integrada</w:t>
      </w:r>
    </w:p>
    <w:p w:rsidR="00373776" w:rsidRPr="002426E3" w:rsidRDefault="00240CCC">
      <w:pPr>
        <w:pStyle w:val="Ttulo"/>
        <w:jc w:val="right"/>
      </w:pPr>
      <w:r>
        <w:fldChar w:fldCharType="begin"/>
      </w:r>
      <w:r w:rsidRPr="002426E3">
        <w:instrText xml:space="preserve"> TITLE  \* MERGEFORMAT </w:instrText>
      </w:r>
      <w:r>
        <w:fldChar w:fldCharType="separate"/>
      </w:r>
      <w:proofErr w:type="spellStart"/>
      <w:r w:rsidR="0039619B" w:rsidRPr="002426E3">
        <w:t>Measurement</w:t>
      </w:r>
      <w:proofErr w:type="spellEnd"/>
      <w:r w:rsidR="0039619B" w:rsidRPr="002426E3">
        <w:t xml:space="preserve"> Plan</w:t>
      </w:r>
      <w:r>
        <w:fldChar w:fldCharType="end"/>
      </w:r>
    </w:p>
    <w:p w:rsidR="00373776" w:rsidRPr="002426E3" w:rsidRDefault="00373776">
      <w:pPr>
        <w:pStyle w:val="Ttulo"/>
        <w:jc w:val="right"/>
      </w:pPr>
    </w:p>
    <w:p w:rsidR="00373776" w:rsidRDefault="006F7C26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373776" w:rsidRDefault="00373776">
      <w:pPr>
        <w:pStyle w:val="Ttulo"/>
        <w:rPr>
          <w:sz w:val="28"/>
        </w:rPr>
      </w:pPr>
    </w:p>
    <w:p w:rsidR="00373776" w:rsidRDefault="00373776"/>
    <w:p w:rsidR="00373776" w:rsidRDefault="00373776">
      <w:pPr>
        <w:sectPr w:rsidR="0037377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776" w:rsidRDefault="001F1FD2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73776">
        <w:tc>
          <w:tcPr>
            <w:tcW w:w="2304" w:type="dxa"/>
          </w:tcPr>
          <w:p w:rsidR="00373776" w:rsidRDefault="001F1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73776" w:rsidRDefault="001F1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73776" w:rsidRDefault="001F1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73776" w:rsidRDefault="001F1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73776">
        <w:tc>
          <w:tcPr>
            <w:tcW w:w="2304" w:type="dxa"/>
          </w:tcPr>
          <w:p w:rsidR="00373776" w:rsidRDefault="006F7C26" w:rsidP="006F7C26">
            <w:pPr>
              <w:pStyle w:val="Tabletext"/>
            </w:pPr>
            <w:r>
              <w:t>15/09/14</w:t>
            </w:r>
          </w:p>
        </w:tc>
        <w:tc>
          <w:tcPr>
            <w:tcW w:w="1152" w:type="dxa"/>
          </w:tcPr>
          <w:p w:rsidR="00373776" w:rsidRDefault="006F7C2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73776" w:rsidRPr="006F7C26" w:rsidRDefault="006F7C26">
            <w:pPr>
              <w:pStyle w:val="Tabletext"/>
            </w:pPr>
            <w:r w:rsidRPr="006F7C26">
              <w:t>Construcción del document</w:t>
            </w:r>
            <w:r>
              <w:t>o</w:t>
            </w:r>
          </w:p>
        </w:tc>
        <w:tc>
          <w:tcPr>
            <w:tcW w:w="2304" w:type="dxa"/>
          </w:tcPr>
          <w:p w:rsidR="00373776" w:rsidRDefault="006F7C26">
            <w:pPr>
              <w:pStyle w:val="Tabletext"/>
            </w:pPr>
            <w:r>
              <w:t xml:space="preserve">Daniel, </w:t>
            </w:r>
            <w:proofErr w:type="spellStart"/>
            <w:r>
              <w:t>Dival</w:t>
            </w:r>
            <w:proofErr w:type="spellEnd"/>
          </w:p>
        </w:tc>
      </w:tr>
      <w:tr w:rsidR="00373776">
        <w:tc>
          <w:tcPr>
            <w:tcW w:w="2304" w:type="dxa"/>
          </w:tcPr>
          <w:p w:rsidR="00373776" w:rsidRDefault="00373776">
            <w:pPr>
              <w:pStyle w:val="Tabletext"/>
            </w:pPr>
          </w:p>
        </w:tc>
        <w:tc>
          <w:tcPr>
            <w:tcW w:w="1152" w:type="dxa"/>
          </w:tcPr>
          <w:p w:rsidR="00373776" w:rsidRDefault="00373776">
            <w:pPr>
              <w:pStyle w:val="Tabletext"/>
            </w:pPr>
          </w:p>
        </w:tc>
        <w:tc>
          <w:tcPr>
            <w:tcW w:w="3744" w:type="dxa"/>
          </w:tcPr>
          <w:p w:rsidR="00373776" w:rsidRDefault="00373776">
            <w:pPr>
              <w:pStyle w:val="Tabletext"/>
            </w:pPr>
          </w:p>
        </w:tc>
        <w:tc>
          <w:tcPr>
            <w:tcW w:w="2304" w:type="dxa"/>
          </w:tcPr>
          <w:p w:rsidR="00373776" w:rsidRDefault="00373776">
            <w:pPr>
              <w:pStyle w:val="Tabletext"/>
            </w:pPr>
          </w:p>
        </w:tc>
      </w:tr>
      <w:tr w:rsidR="00373776">
        <w:tc>
          <w:tcPr>
            <w:tcW w:w="2304" w:type="dxa"/>
          </w:tcPr>
          <w:p w:rsidR="00373776" w:rsidRDefault="00373776">
            <w:pPr>
              <w:pStyle w:val="Tabletext"/>
            </w:pPr>
          </w:p>
        </w:tc>
        <w:tc>
          <w:tcPr>
            <w:tcW w:w="1152" w:type="dxa"/>
          </w:tcPr>
          <w:p w:rsidR="00373776" w:rsidRDefault="00373776">
            <w:pPr>
              <w:pStyle w:val="Tabletext"/>
            </w:pPr>
          </w:p>
        </w:tc>
        <w:tc>
          <w:tcPr>
            <w:tcW w:w="3744" w:type="dxa"/>
          </w:tcPr>
          <w:p w:rsidR="00373776" w:rsidRDefault="00373776">
            <w:pPr>
              <w:pStyle w:val="Tabletext"/>
            </w:pPr>
          </w:p>
        </w:tc>
        <w:tc>
          <w:tcPr>
            <w:tcW w:w="2304" w:type="dxa"/>
          </w:tcPr>
          <w:p w:rsidR="00373776" w:rsidRDefault="00373776">
            <w:pPr>
              <w:pStyle w:val="Tabletext"/>
            </w:pPr>
          </w:p>
        </w:tc>
      </w:tr>
      <w:tr w:rsidR="00373776">
        <w:tc>
          <w:tcPr>
            <w:tcW w:w="2304" w:type="dxa"/>
          </w:tcPr>
          <w:p w:rsidR="00373776" w:rsidRDefault="00373776">
            <w:pPr>
              <w:pStyle w:val="Tabletext"/>
            </w:pPr>
          </w:p>
        </w:tc>
        <w:tc>
          <w:tcPr>
            <w:tcW w:w="1152" w:type="dxa"/>
          </w:tcPr>
          <w:p w:rsidR="00373776" w:rsidRDefault="00373776">
            <w:pPr>
              <w:pStyle w:val="Tabletext"/>
            </w:pPr>
          </w:p>
        </w:tc>
        <w:tc>
          <w:tcPr>
            <w:tcW w:w="3744" w:type="dxa"/>
          </w:tcPr>
          <w:p w:rsidR="00373776" w:rsidRDefault="00373776">
            <w:pPr>
              <w:pStyle w:val="Tabletext"/>
            </w:pPr>
          </w:p>
        </w:tc>
        <w:tc>
          <w:tcPr>
            <w:tcW w:w="2304" w:type="dxa"/>
          </w:tcPr>
          <w:p w:rsidR="00373776" w:rsidRDefault="00373776">
            <w:pPr>
              <w:pStyle w:val="Tabletext"/>
            </w:pPr>
          </w:p>
        </w:tc>
      </w:tr>
    </w:tbl>
    <w:p w:rsidR="00373776" w:rsidRDefault="00373776"/>
    <w:p w:rsidR="00373776" w:rsidRPr="00615300" w:rsidRDefault="001F1FD2">
      <w:pPr>
        <w:pStyle w:val="Ttulo"/>
        <w:rPr>
          <w:lang w:val="en-US"/>
        </w:rPr>
      </w:pPr>
      <w:r w:rsidRPr="00615300">
        <w:rPr>
          <w:lang w:val="en-US"/>
        </w:rPr>
        <w:br w:type="page"/>
      </w:r>
      <w:r w:rsidRPr="00615300">
        <w:rPr>
          <w:lang w:val="en-US"/>
        </w:rPr>
        <w:lastRenderedPageBreak/>
        <w:t>Table of Contents</w:t>
      </w:r>
    </w:p>
    <w:p w:rsidR="00DE438C" w:rsidRPr="00DE438C" w:rsidRDefault="001F1FD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Pr="00615300">
        <w:rPr>
          <w:lang w:val="en-US"/>
        </w:rPr>
        <w:instrText xml:space="preserve"> TOC \o "1-3" </w:instrText>
      </w:r>
      <w:r>
        <w:rPr>
          <w:sz w:val="20"/>
        </w:rPr>
        <w:fldChar w:fldCharType="separate"/>
      </w:r>
      <w:r w:rsidR="00DE438C" w:rsidRPr="00DE438C">
        <w:rPr>
          <w:noProof/>
          <w:lang w:val="en-US"/>
        </w:rPr>
        <w:t>1.</w:t>
      </w:r>
      <w:r w:rsidR="00DE438C"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DE438C" w:rsidRPr="00DE438C">
        <w:rPr>
          <w:noProof/>
          <w:lang w:val="en-US"/>
        </w:rPr>
        <w:t>Introduction</w:t>
      </w:r>
      <w:r w:rsidR="00DE438C" w:rsidRPr="00DE438C">
        <w:rPr>
          <w:noProof/>
          <w:lang w:val="en-US"/>
        </w:rPr>
        <w:tab/>
      </w:r>
      <w:r w:rsidR="00DE438C">
        <w:rPr>
          <w:noProof/>
        </w:rPr>
        <w:fldChar w:fldCharType="begin"/>
      </w:r>
      <w:r w:rsidR="00DE438C" w:rsidRPr="00DE438C">
        <w:rPr>
          <w:noProof/>
          <w:lang w:val="en-US"/>
        </w:rPr>
        <w:instrText xml:space="preserve"> PAGEREF _Toc398977321 \h </w:instrText>
      </w:r>
      <w:r w:rsidR="00DE438C">
        <w:rPr>
          <w:noProof/>
        </w:rPr>
      </w:r>
      <w:r w:rsidR="00DE438C">
        <w:rPr>
          <w:noProof/>
        </w:rPr>
        <w:fldChar w:fldCharType="separate"/>
      </w:r>
      <w:r w:rsidR="00DE438C" w:rsidRPr="00DE438C">
        <w:rPr>
          <w:noProof/>
          <w:lang w:val="en-US"/>
        </w:rPr>
        <w:t>5</w:t>
      </w:r>
      <w:r w:rsidR="00DE438C">
        <w:rPr>
          <w:noProof/>
        </w:rPr>
        <w:fldChar w:fldCharType="end"/>
      </w:r>
    </w:p>
    <w:p w:rsidR="00DE438C" w:rsidRP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E438C">
        <w:rPr>
          <w:noProof/>
          <w:lang w:val="en-US"/>
        </w:rPr>
        <w:t>1.1</w:t>
      </w:r>
      <w:r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E438C">
        <w:rPr>
          <w:noProof/>
          <w:lang w:val="en-US"/>
        </w:rPr>
        <w:t>Purpose</w:t>
      </w:r>
      <w:r w:rsidRPr="00DE438C">
        <w:rPr>
          <w:noProof/>
          <w:lang w:val="en-US"/>
        </w:rPr>
        <w:tab/>
      </w:r>
      <w:r>
        <w:rPr>
          <w:noProof/>
        </w:rPr>
        <w:fldChar w:fldCharType="begin"/>
      </w:r>
      <w:r w:rsidRPr="00DE438C">
        <w:rPr>
          <w:noProof/>
          <w:lang w:val="en-US"/>
        </w:rPr>
        <w:instrText xml:space="preserve"> PAGEREF _Toc398977322 \h </w:instrText>
      </w:r>
      <w:r>
        <w:rPr>
          <w:noProof/>
        </w:rPr>
      </w:r>
      <w:r>
        <w:rPr>
          <w:noProof/>
        </w:rPr>
        <w:fldChar w:fldCharType="separate"/>
      </w:r>
      <w:r w:rsidRPr="00DE438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E438C" w:rsidRP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E438C">
        <w:rPr>
          <w:noProof/>
          <w:lang w:val="en-US"/>
        </w:rPr>
        <w:t>1.2</w:t>
      </w:r>
      <w:r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E438C">
        <w:rPr>
          <w:noProof/>
          <w:lang w:val="en-US"/>
        </w:rPr>
        <w:t>Scope</w:t>
      </w:r>
      <w:r w:rsidRPr="00DE438C">
        <w:rPr>
          <w:noProof/>
          <w:lang w:val="en-US"/>
        </w:rPr>
        <w:tab/>
      </w:r>
      <w:r>
        <w:rPr>
          <w:noProof/>
        </w:rPr>
        <w:fldChar w:fldCharType="begin"/>
      </w:r>
      <w:r w:rsidRPr="00DE438C">
        <w:rPr>
          <w:noProof/>
          <w:lang w:val="en-US"/>
        </w:rPr>
        <w:instrText xml:space="preserve"> PAGEREF _Toc398977323 \h </w:instrText>
      </w:r>
      <w:r>
        <w:rPr>
          <w:noProof/>
        </w:rPr>
      </w:r>
      <w:r>
        <w:rPr>
          <w:noProof/>
        </w:rPr>
        <w:fldChar w:fldCharType="separate"/>
      </w:r>
      <w:r w:rsidRPr="00DE438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E438C" w:rsidRP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E438C">
        <w:rPr>
          <w:noProof/>
          <w:lang w:val="en-US"/>
        </w:rPr>
        <w:t>1.3</w:t>
      </w:r>
      <w:r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E438C">
        <w:rPr>
          <w:noProof/>
          <w:lang w:val="en-US"/>
        </w:rPr>
        <w:t>Definitions, Acronyms, and Abbreviations</w:t>
      </w:r>
      <w:r w:rsidRPr="00DE438C">
        <w:rPr>
          <w:noProof/>
          <w:lang w:val="en-US"/>
        </w:rPr>
        <w:tab/>
      </w:r>
      <w:r>
        <w:rPr>
          <w:noProof/>
        </w:rPr>
        <w:fldChar w:fldCharType="begin"/>
      </w:r>
      <w:r w:rsidRPr="00DE438C">
        <w:rPr>
          <w:noProof/>
          <w:lang w:val="en-US"/>
        </w:rPr>
        <w:instrText xml:space="preserve"> PAGEREF _Toc398977324 \h </w:instrText>
      </w:r>
      <w:r>
        <w:rPr>
          <w:noProof/>
        </w:rPr>
      </w:r>
      <w:r>
        <w:rPr>
          <w:noProof/>
        </w:rPr>
        <w:fldChar w:fldCharType="separate"/>
      </w:r>
      <w:r w:rsidRPr="00DE438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E438C" w:rsidRP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E438C">
        <w:rPr>
          <w:noProof/>
          <w:lang w:val="en-US"/>
        </w:rPr>
        <w:t>1.4</w:t>
      </w:r>
      <w:r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E438C">
        <w:rPr>
          <w:noProof/>
          <w:lang w:val="en-US"/>
        </w:rPr>
        <w:t>References</w:t>
      </w:r>
      <w:r w:rsidRPr="00DE438C">
        <w:rPr>
          <w:noProof/>
          <w:lang w:val="en-US"/>
        </w:rPr>
        <w:tab/>
      </w:r>
      <w:r>
        <w:rPr>
          <w:noProof/>
        </w:rPr>
        <w:fldChar w:fldCharType="begin"/>
      </w:r>
      <w:r w:rsidRPr="00DE438C">
        <w:rPr>
          <w:noProof/>
          <w:lang w:val="en-US"/>
        </w:rPr>
        <w:instrText xml:space="preserve"> PAGEREF _Toc398977325 \h </w:instrText>
      </w:r>
      <w:r>
        <w:rPr>
          <w:noProof/>
        </w:rPr>
      </w:r>
      <w:r>
        <w:rPr>
          <w:noProof/>
        </w:rPr>
        <w:fldChar w:fldCharType="separate"/>
      </w:r>
      <w:r w:rsidRPr="00DE438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E438C" w:rsidRP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E438C">
        <w:rPr>
          <w:noProof/>
          <w:lang w:val="en-US"/>
        </w:rPr>
        <w:t>1.5</w:t>
      </w:r>
      <w:r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E438C">
        <w:rPr>
          <w:noProof/>
          <w:lang w:val="en-US"/>
        </w:rPr>
        <w:t>Overview</w:t>
      </w:r>
      <w:r w:rsidRPr="00DE438C">
        <w:rPr>
          <w:noProof/>
          <w:lang w:val="en-US"/>
        </w:rPr>
        <w:tab/>
      </w:r>
      <w:r>
        <w:rPr>
          <w:noProof/>
        </w:rPr>
        <w:fldChar w:fldCharType="begin"/>
      </w:r>
      <w:r w:rsidRPr="00DE438C">
        <w:rPr>
          <w:noProof/>
          <w:lang w:val="en-US"/>
        </w:rPr>
        <w:instrText xml:space="preserve"> PAGEREF _Toc398977326 \h </w:instrText>
      </w:r>
      <w:r>
        <w:rPr>
          <w:noProof/>
        </w:rPr>
      </w:r>
      <w:r>
        <w:rPr>
          <w:noProof/>
        </w:rPr>
        <w:fldChar w:fldCharType="separate"/>
      </w:r>
      <w:r w:rsidRPr="00DE438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E438C" w:rsidRPr="00DE438C" w:rsidRDefault="00DE438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E438C">
        <w:rPr>
          <w:noProof/>
          <w:lang w:val="en-US"/>
        </w:rPr>
        <w:t>2.</w:t>
      </w:r>
      <w:r w:rsidRPr="00DE438C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E438C">
        <w:rPr>
          <w:noProof/>
          <w:lang w:val="en-US"/>
        </w:rPr>
        <w:t>Management Goals and Subgoals</w:t>
      </w:r>
      <w:r w:rsidRPr="00DE438C">
        <w:rPr>
          <w:noProof/>
          <w:lang w:val="en-US"/>
        </w:rPr>
        <w:tab/>
      </w:r>
      <w:r>
        <w:rPr>
          <w:noProof/>
        </w:rPr>
        <w:fldChar w:fldCharType="begin"/>
      </w:r>
      <w:r w:rsidRPr="00DE438C">
        <w:rPr>
          <w:noProof/>
          <w:lang w:val="en-US"/>
        </w:rPr>
        <w:instrText xml:space="preserve"> PAGEREF _Toc398977327 \h </w:instrText>
      </w:r>
      <w:r>
        <w:rPr>
          <w:noProof/>
        </w:rPr>
      </w:r>
      <w:r>
        <w:rPr>
          <w:noProof/>
        </w:rPr>
        <w:fldChar w:fldCharType="separate"/>
      </w:r>
      <w:r w:rsidRPr="00DE438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E438C" w:rsidRDefault="00DE438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Cantidad de funcionalidades implementadas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Porcentaje de información entregada correcta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Cantidad de funcionalidades correctamente implementadas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Tiempo de respuesta de la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recursos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promedio de usuarios que recibe simultáneamente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Porcentaje de interacciones con otros módulos exitosas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conexiones exitosas con las bases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información ingresada sin utilizar ayudas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Tiempo requerido para ser eficiente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Destreza intelectual solicitada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Aumento neto en productividad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funcionalidades con información explicita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comentarios positivos acerca de la estética de la interfaz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funcion</w:t>
      </w:r>
      <w:bookmarkStart w:id="0" w:name="_GoBack"/>
      <w:bookmarkEnd w:id="0"/>
      <w:r w:rsidRPr="00B1275B">
        <w:rPr>
          <w:rFonts w:ascii="Calibri" w:hAnsi="Calibri" w:cs="Calibri"/>
          <w:noProof/>
          <w:color w:val="000000"/>
        </w:rPr>
        <w:t>es para la ayuda de personas con algún tipo de discapacidad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módulos en la versión actual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módulos en la versión actual que han sido modificados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módulos en la versión actual que han sido añadidos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módulos de la versión anterior que han sido eliminados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Tiempo de funcionamiento programado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Duración promedio de cada interrupción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Frecuencia de interrupciones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Grado de tolerancia a fallos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excepciones programadas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Frecuencia de checkpoint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Nivel de checkpoint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Niveles de privacidad de la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Cifrado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lastRenderedPageBreak/>
        <w:t>3.30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Probabilidad de repeler alteraciones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Encriptación de contraseña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accesos realizados exitosamente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accesos no autorizados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Registro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capas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funcionalidades reutilizadas en la capa de 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vistas reutilizadas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defectos reportados antes del lanzamiento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3.39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Densidad de defectos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Tiempo requerido para reparar fallas antes del lanzamiento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Numero de fallas después del lanzamiento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Tiempo requerido para reparar fallas después del lanzamiento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Esfuerzo requerido para modificar una funcionalidad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Esfuerzo requerido para modificar una 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funcionabilidades testeadas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Tipo de pruebas realizadas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Responsive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E438C" w:rsidRDefault="00DE438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275B">
        <w:rPr>
          <w:noProof/>
        </w:rPr>
        <w:t>3.48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1275B">
        <w:rPr>
          <w:rFonts w:ascii="Calibri" w:hAnsi="Calibri" w:cs="Calibri"/>
          <w:noProof/>
          <w:color w:val="000000"/>
        </w:rPr>
        <w:t>Cantidad de sistemas operativos soportados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_Toc398977376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73776" w:rsidRDefault="001F1FD2">
      <w:pPr>
        <w:pStyle w:val="Ttulo"/>
      </w:pPr>
      <w:r>
        <w:fldChar w:fldCharType="end"/>
      </w:r>
      <w:r>
        <w:br w:type="page"/>
      </w:r>
      <w:fldSimple w:instr=" TITLE  \* MERGEFORMAT ">
        <w:r w:rsidR="0039619B">
          <w:t>Measurement Plan</w:t>
        </w:r>
      </w:fldSimple>
    </w:p>
    <w:p w:rsidR="00373776" w:rsidRDefault="001F1FD2">
      <w:pPr>
        <w:pStyle w:val="Ttulo1"/>
      </w:pPr>
      <w:bookmarkStart w:id="1" w:name="_Toc456598586"/>
      <w:bookmarkStart w:id="2" w:name="_Toc456600917"/>
      <w:bookmarkStart w:id="3" w:name="_Toc398977321"/>
      <w:proofErr w:type="spellStart"/>
      <w:r>
        <w:t>Introduction</w:t>
      </w:r>
      <w:bookmarkEnd w:id="1"/>
      <w:bookmarkEnd w:id="2"/>
      <w:bookmarkEnd w:id="3"/>
      <w:proofErr w:type="spellEnd"/>
    </w:p>
    <w:p w:rsidR="00373776" w:rsidRDefault="001F1FD2">
      <w:pPr>
        <w:pStyle w:val="Ttulo2"/>
      </w:pPr>
      <w:bookmarkStart w:id="4" w:name="_Toc456598587"/>
      <w:bookmarkStart w:id="5" w:name="_Toc456600918"/>
      <w:bookmarkStart w:id="6" w:name="_Toc398977322"/>
      <w:r>
        <w:t>Purpose</w:t>
      </w:r>
      <w:bookmarkEnd w:id="4"/>
      <w:bookmarkEnd w:id="5"/>
      <w:bookmarkEnd w:id="6"/>
    </w:p>
    <w:p w:rsidR="00373776" w:rsidRPr="0079500B" w:rsidRDefault="0079500B" w:rsidP="005B06D1">
      <w:pPr>
        <w:pStyle w:val="InfoBlue"/>
      </w:pPr>
      <w:r w:rsidRPr="0079500B">
        <w:t xml:space="preserve">El propósito del </w:t>
      </w:r>
      <w:proofErr w:type="spellStart"/>
      <w:r w:rsidRPr="0079500B">
        <w:t>Measurement</w:t>
      </w:r>
      <w:proofErr w:type="spellEnd"/>
      <w:r w:rsidRPr="0079500B">
        <w:t xml:space="preserve"> plan es el de establecer las </w:t>
      </w:r>
      <w:r>
        <w:t>métricas que se van a utilizar para saber el avance del proyecto con respecto al tiempo y las metas propuestas.</w:t>
      </w:r>
    </w:p>
    <w:p w:rsidR="00373776" w:rsidRDefault="001F1FD2">
      <w:pPr>
        <w:pStyle w:val="Ttulo2"/>
      </w:pPr>
      <w:bookmarkStart w:id="7" w:name="_Toc456598588"/>
      <w:bookmarkStart w:id="8" w:name="_Toc456600919"/>
      <w:bookmarkStart w:id="9" w:name="_Toc398977323"/>
      <w:proofErr w:type="spellStart"/>
      <w:r>
        <w:t>Scope</w:t>
      </w:r>
      <w:bookmarkEnd w:id="7"/>
      <w:bookmarkEnd w:id="8"/>
      <w:bookmarkEnd w:id="9"/>
      <w:proofErr w:type="spellEnd"/>
    </w:p>
    <w:p w:rsidR="00373776" w:rsidRPr="00397144" w:rsidRDefault="00397144" w:rsidP="005B06D1">
      <w:pPr>
        <w:pStyle w:val="InfoBlue"/>
      </w:pPr>
      <w:r w:rsidRPr="00397144">
        <w:t>El alcance que</w:t>
      </w:r>
      <w:r>
        <w:t xml:space="preserve"> </w:t>
      </w:r>
      <w:r w:rsidRPr="00397144">
        <w:t>puede tener el document</w:t>
      </w:r>
      <w:r>
        <w:t>o</w:t>
      </w:r>
      <w:r w:rsidRPr="00397144">
        <w:t xml:space="preserve"> es en la gestión</w:t>
      </w:r>
      <w:r w:rsidR="00223AD2">
        <w:t xml:space="preserve"> de la evolución del proyecto a través de las métricas que se establecen siguiendo la guía del documento de </w:t>
      </w:r>
      <w:proofErr w:type="spellStart"/>
      <w:r w:rsidR="00223AD2">
        <w:t>Measurement</w:t>
      </w:r>
      <w:proofErr w:type="spellEnd"/>
      <w:r w:rsidR="00223AD2">
        <w:t xml:space="preserve"> and </w:t>
      </w:r>
      <w:proofErr w:type="spellStart"/>
      <w:r w:rsidR="00223AD2">
        <w:t>analysis</w:t>
      </w:r>
      <w:proofErr w:type="spellEnd"/>
      <w:r w:rsidR="00223AD2">
        <w:t>.</w:t>
      </w:r>
    </w:p>
    <w:p w:rsidR="00373776" w:rsidRDefault="001F1FD2">
      <w:pPr>
        <w:pStyle w:val="Ttulo2"/>
      </w:pPr>
      <w:bookmarkStart w:id="10" w:name="_Toc456598589"/>
      <w:bookmarkStart w:id="11" w:name="_Toc456600920"/>
      <w:bookmarkStart w:id="12" w:name="_Toc398977324"/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bookmarkEnd w:id="10"/>
      <w:bookmarkEnd w:id="11"/>
      <w:bookmarkEnd w:id="12"/>
      <w:proofErr w:type="spellEnd"/>
    </w:p>
    <w:p w:rsidR="000D54CD" w:rsidRDefault="000D54CD" w:rsidP="000D54CD">
      <w:pPr>
        <w:pStyle w:val="InfoBlue"/>
        <w:jc w:val="both"/>
      </w:pPr>
      <w:bookmarkStart w:id="13" w:name="_Toc456598590"/>
      <w:bookmarkStart w:id="14" w:name="_Toc456600921"/>
      <w:r>
        <w:t xml:space="preserve">RUP: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0D54CD" w:rsidRPr="000D54CD" w:rsidRDefault="000D54CD" w:rsidP="000D54CD">
      <w:pPr>
        <w:pStyle w:val="Textoindependiente"/>
        <w:rPr>
          <w:lang w:val="en-US"/>
        </w:rPr>
      </w:pPr>
      <w:r w:rsidRPr="000D54CD">
        <w:rPr>
          <w:lang w:val="en-US"/>
        </w:rPr>
        <w:t xml:space="preserve">  ISO: International Organization for Standardization.</w:t>
      </w:r>
    </w:p>
    <w:p w:rsidR="00373776" w:rsidRDefault="001F1FD2">
      <w:pPr>
        <w:pStyle w:val="Ttulo2"/>
      </w:pPr>
      <w:bookmarkStart w:id="15" w:name="_Toc398977325"/>
      <w:proofErr w:type="spellStart"/>
      <w:r>
        <w:t>References</w:t>
      </w:r>
      <w:bookmarkEnd w:id="13"/>
      <w:bookmarkEnd w:id="14"/>
      <w:bookmarkEnd w:id="15"/>
      <w:proofErr w:type="spellEnd"/>
    </w:p>
    <w:p w:rsidR="00373776" w:rsidRDefault="00223AD2" w:rsidP="005B06D1">
      <w:pPr>
        <w:pStyle w:val="InfoBlue"/>
      </w:pPr>
      <w:r w:rsidRPr="001F0CEF">
        <w:t xml:space="preserve">IBM </w:t>
      </w:r>
      <w:proofErr w:type="spellStart"/>
      <w:r w:rsidRPr="00496FB6">
        <w:t>Rational</w:t>
      </w:r>
      <w:proofErr w:type="spellEnd"/>
      <w:r w:rsidRPr="00496FB6">
        <w:t xml:space="preserve"> </w:t>
      </w:r>
      <w:proofErr w:type="spellStart"/>
      <w:r w:rsidRPr="00496FB6">
        <w:t>Unified</w:t>
      </w:r>
      <w:proofErr w:type="spellEnd"/>
      <w:r w:rsidRPr="00496FB6">
        <w:t xml:space="preserve"> </w:t>
      </w:r>
      <w:proofErr w:type="spellStart"/>
      <w:r w:rsidRPr="00496FB6">
        <w:t>Process</w:t>
      </w:r>
      <w:proofErr w:type="spellEnd"/>
      <w:r w:rsidRPr="001F0CEF">
        <w:t xml:space="preserve"> (2014) </w:t>
      </w:r>
      <w:hyperlink r:id="rId10" w:history="1">
        <w:r w:rsidRPr="001F0CEF">
          <w:rPr>
            <w:rStyle w:val="Hipervnculo"/>
          </w:rPr>
          <w:t>http://www-01.ibm.com/software/rational/rup/</w:t>
        </w:r>
      </w:hyperlink>
      <w:r w:rsidRPr="001F0CEF">
        <w:t>, obtenido el 13 de agosto de 2014</w:t>
      </w:r>
      <w:r>
        <w:t>.</w:t>
      </w:r>
    </w:p>
    <w:p w:rsidR="00223AD2" w:rsidRDefault="00D67F0F" w:rsidP="00223AD2">
      <w:pPr>
        <w:pStyle w:val="Textoindependiente"/>
      </w:pPr>
      <w:r>
        <w:t>CMMI para el desarrollo, versión 1.3 (2010), obtenido el 15 de septiembre de 2014.</w:t>
      </w:r>
    </w:p>
    <w:p w:rsidR="00011282" w:rsidRPr="00223AD2" w:rsidRDefault="00011282" w:rsidP="00223AD2">
      <w:pPr>
        <w:pStyle w:val="Textoindependiente"/>
      </w:pPr>
      <w:r>
        <w:t xml:space="preserve">ISO 25010  </w:t>
      </w:r>
      <w:r w:rsidRPr="00011282">
        <w:rPr>
          <w:rStyle w:val="Hipervnculo"/>
        </w:rPr>
        <w:t>http://iso25000.com/index.php/normas-iso-25000/iso-25010?limitstart=0</w:t>
      </w:r>
    </w:p>
    <w:p w:rsidR="00373776" w:rsidRDefault="001F1FD2">
      <w:pPr>
        <w:pStyle w:val="Ttulo2"/>
      </w:pPr>
      <w:bookmarkStart w:id="16" w:name="_Toc456598591"/>
      <w:bookmarkStart w:id="17" w:name="_Toc456600922"/>
      <w:bookmarkStart w:id="18" w:name="_Toc398977326"/>
      <w:r>
        <w:t>Overview</w:t>
      </w:r>
      <w:bookmarkEnd w:id="16"/>
      <w:bookmarkEnd w:id="17"/>
      <w:bookmarkEnd w:id="18"/>
    </w:p>
    <w:p w:rsidR="00373776" w:rsidRDefault="00D90ABB" w:rsidP="005B06D1">
      <w:pPr>
        <w:pStyle w:val="InfoBlue"/>
      </w:pPr>
      <w:r w:rsidRPr="00D90ABB">
        <w:t>Este artefacto contiene las métricas para eva</w:t>
      </w:r>
      <w:r>
        <w:t>l</w:t>
      </w:r>
      <w:r w:rsidRPr="00D90ABB">
        <w:t xml:space="preserve">uar el </w:t>
      </w:r>
      <w:r>
        <w:t xml:space="preserve">sistema de información integrado, las cuales pertenecen a un </w:t>
      </w:r>
      <w:proofErr w:type="spellStart"/>
      <w:r>
        <w:t>subfactor</w:t>
      </w:r>
      <w:proofErr w:type="spellEnd"/>
      <w:r>
        <w:t>, y este a su vez a un factor.</w:t>
      </w:r>
    </w:p>
    <w:p w:rsidR="00D90ABB" w:rsidRPr="00D90ABB" w:rsidRDefault="00D90ABB" w:rsidP="00D90ABB">
      <w:pPr>
        <w:pStyle w:val="Textoindependiente"/>
      </w:pPr>
      <w:r>
        <w:t xml:space="preserve">Los factores y </w:t>
      </w:r>
      <w:proofErr w:type="spellStart"/>
      <w:r>
        <w:t>subfactores</w:t>
      </w:r>
      <w:proofErr w:type="spellEnd"/>
      <w:r>
        <w:t xml:space="preserve"> son los que establece la ISO 25010 para los atributos de calidad de un producto software</w:t>
      </w:r>
      <w:r w:rsidR="001E0E97">
        <w:t>.</w:t>
      </w:r>
    </w:p>
    <w:p w:rsidR="00373776" w:rsidRDefault="001F1FD2">
      <w:pPr>
        <w:pStyle w:val="Ttulo1"/>
      </w:pPr>
      <w:bookmarkStart w:id="19" w:name="_Toc398977327"/>
      <w:r>
        <w:t xml:space="preserve">Management </w:t>
      </w:r>
      <w:proofErr w:type="spellStart"/>
      <w:r>
        <w:t>Goals</w:t>
      </w:r>
      <w:proofErr w:type="spellEnd"/>
      <w:r>
        <w:t xml:space="preserve"> and </w:t>
      </w:r>
      <w:proofErr w:type="spellStart"/>
      <w:r>
        <w:t>Subgoals</w:t>
      </w:r>
      <w:bookmarkEnd w:id="19"/>
      <w:proofErr w:type="spellEnd"/>
    </w:p>
    <w:p w:rsidR="00373776" w:rsidRDefault="00FD2F94" w:rsidP="005B06D1">
      <w:pPr>
        <w:pStyle w:val="InfoBlue"/>
      </w:pPr>
      <w:r w:rsidRPr="00FD2F94">
        <w:t xml:space="preserve">Para el correcto funcionamiento, elaboración, lanzamiento y utilización del aplicativo </w:t>
      </w:r>
      <w:r>
        <w:t>se esperan diferentes atributos de calidad. Desde un alto nivel de granularidad se tomaran los siguientes:</w:t>
      </w:r>
    </w:p>
    <w:p w:rsidR="00FD2F94" w:rsidRDefault="00FD2F94" w:rsidP="00FD2F94">
      <w:pPr>
        <w:pStyle w:val="Textoindependiente"/>
        <w:numPr>
          <w:ilvl w:val="0"/>
          <w:numId w:val="25"/>
        </w:numPr>
      </w:pPr>
      <w:r>
        <w:t>Usabilidad</w:t>
      </w:r>
    </w:p>
    <w:p w:rsidR="00FD2F94" w:rsidRDefault="00FD2F94" w:rsidP="00FD2F94">
      <w:pPr>
        <w:pStyle w:val="Textoindependiente"/>
        <w:numPr>
          <w:ilvl w:val="0"/>
          <w:numId w:val="25"/>
        </w:numPr>
      </w:pPr>
      <w:r>
        <w:t>Seguridad</w:t>
      </w:r>
    </w:p>
    <w:p w:rsidR="00FD2F94" w:rsidRDefault="00FD2F94" w:rsidP="00FD2F94">
      <w:pPr>
        <w:pStyle w:val="Textoindependiente"/>
        <w:numPr>
          <w:ilvl w:val="0"/>
          <w:numId w:val="25"/>
        </w:numPr>
      </w:pPr>
      <w:r>
        <w:t>Desempeño</w:t>
      </w:r>
    </w:p>
    <w:p w:rsidR="00FD2F94" w:rsidRDefault="00FD2F94" w:rsidP="00FD2F94">
      <w:pPr>
        <w:pStyle w:val="Textoindependiente"/>
        <w:numPr>
          <w:ilvl w:val="0"/>
          <w:numId w:val="25"/>
        </w:numPr>
      </w:pPr>
      <w:r>
        <w:t>Mantenibilidad</w:t>
      </w:r>
    </w:p>
    <w:p w:rsidR="00FD2F94" w:rsidRDefault="00FD2F94" w:rsidP="00FD2F94">
      <w:pPr>
        <w:pStyle w:val="Textoindependiente"/>
        <w:ind w:left="1080"/>
      </w:pPr>
    </w:p>
    <w:p w:rsidR="00FD2F94" w:rsidRDefault="00FD2F94" w:rsidP="00FD2F94">
      <w:pPr>
        <w:pStyle w:val="Textoindependiente"/>
        <w:ind w:left="1080"/>
      </w:pPr>
      <w:r>
        <w:lastRenderedPageBreak/>
        <w:t xml:space="preserve">Los cuales para el cliente son de importancia sumamente alta, debido a que la usabilidad es un factor crítico para que los usuarios puedan hacer un efectivo y eficiente uso del sistema, la seguridad debido a la naturaleza de la organización es vital, ya que </w:t>
      </w:r>
      <w:r w:rsidR="00BE5A14">
        <w:t xml:space="preserve">se manejan datos de alto nivel de confidencialidad y críticos para el </w:t>
      </w:r>
      <w:proofErr w:type="spellStart"/>
      <w:r w:rsidR="00BE5A14">
        <w:t>core</w:t>
      </w:r>
      <w:proofErr w:type="spellEnd"/>
      <w:r w:rsidR="00BE5A14">
        <w:t xml:space="preserve"> del negocio, el desempeño debido a la concurrencia de usuarios y la manteni</w:t>
      </w:r>
      <w:r w:rsidR="0041597F">
        <w:t>bilidad para la asignación de recursos y la modificación o integración de funcionalidades</w:t>
      </w:r>
      <w:r w:rsidR="007F137A">
        <w:t>, además de la capacidad del sistema de ser probado</w:t>
      </w:r>
      <w:r w:rsidR="00BE5A14">
        <w:t>.</w:t>
      </w:r>
    </w:p>
    <w:p w:rsidR="00BE5A14" w:rsidRDefault="008B2B70" w:rsidP="00FD2F94">
      <w:pPr>
        <w:pStyle w:val="Textoindependiente"/>
        <w:ind w:left="1080"/>
      </w:pPr>
      <w:r>
        <w:t>Por esto se establecen los siguientes objetivos:</w:t>
      </w:r>
    </w:p>
    <w:p w:rsidR="008B2B70" w:rsidRDefault="008B2B70" w:rsidP="008B2B70">
      <w:pPr>
        <w:pStyle w:val="Textoindependiente"/>
        <w:numPr>
          <w:ilvl w:val="0"/>
          <w:numId w:val="26"/>
        </w:numPr>
      </w:pPr>
      <w:r>
        <w:t>Ejecución de funcionalidades correctamente.</w:t>
      </w:r>
    </w:p>
    <w:p w:rsidR="008B2B70" w:rsidRDefault="00450C7A" w:rsidP="008B2B70">
      <w:pPr>
        <w:pStyle w:val="Textoindependiente"/>
        <w:numPr>
          <w:ilvl w:val="0"/>
          <w:numId w:val="26"/>
        </w:numPr>
      </w:pPr>
      <w:r>
        <w:t>Interfaces graficas amigables e intuitivas.</w:t>
      </w:r>
    </w:p>
    <w:p w:rsidR="00450C7A" w:rsidRDefault="00450C7A" w:rsidP="008B2B70">
      <w:pPr>
        <w:pStyle w:val="Textoindependiente"/>
        <w:numPr>
          <w:ilvl w:val="0"/>
          <w:numId w:val="26"/>
        </w:numPr>
      </w:pPr>
      <w:r>
        <w:t>Aseguramiento de integridad de datos.</w:t>
      </w:r>
    </w:p>
    <w:p w:rsidR="00450C7A" w:rsidRDefault="00450C7A" w:rsidP="008B2B70">
      <w:pPr>
        <w:pStyle w:val="Textoindependiente"/>
        <w:numPr>
          <w:ilvl w:val="0"/>
          <w:numId w:val="26"/>
        </w:numPr>
      </w:pPr>
      <w:r>
        <w:t>Control de acceso.</w:t>
      </w:r>
    </w:p>
    <w:p w:rsidR="00450C7A" w:rsidRDefault="00450C7A" w:rsidP="008B2B70">
      <w:pPr>
        <w:pStyle w:val="Textoindependiente"/>
        <w:numPr>
          <w:ilvl w:val="0"/>
          <w:numId w:val="26"/>
        </w:numPr>
      </w:pPr>
      <w:r>
        <w:t>Optimización de recursos.</w:t>
      </w:r>
    </w:p>
    <w:p w:rsidR="00450C7A" w:rsidRDefault="007F137A" w:rsidP="008B2B70">
      <w:pPr>
        <w:pStyle w:val="Textoindependiente"/>
        <w:numPr>
          <w:ilvl w:val="0"/>
          <w:numId w:val="26"/>
        </w:numPr>
      </w:pPr>
      <w:r>
        <w:t>Pruebas a todas las funcionalidades.</w:t>
      </w:r>
    </w:p>
    <w:p w:rsidR="00BE5A14" w:rsidRPr="00FD2F94" w:rsidRDefault="00BE5A14" w:rsidP="00FD2F94">
      <w:pPr>
        <w:pStyle w:val="Textoindependiente"/>
        <w:ind w:left="1080"/>
      </w:pPr>
    </w:p>
    <w:p w:rsidR="00373776" w:rsidRDefault="001F1FD2">
      <w:pPr>
        <w:pStyle w:val="Ttulo1"/>
      </w:pPr>
      <w:bookmarkStart w:id="20" w:name="_Toc398977328"/>
      <w:proofErr w:type="spellStart"/>
      <w:r>
        <w:t>Metrics</w:t>
      </w:r>
      <w:bookmarkEnd w:id="20"/>
      <w:proofErr w:type="spellEnd"/>
    </w:p>
    <w:p w:rsidR="00011282" w:rsidRDefault="00011282" w:rsidP="00011282">
      <w:pPr>
        <w:ind w:left="720"/>
      </w:pPr>
      <w:r>
        <w:t>Las métricas establecidas siguen el modelo de calidad de la ISO 25010 y sus 8 características de calidad.</w:t>
      </w:r>
    </w:p>
    <w:p w:rsidR="00011282" w:rsidRPr="00011282" w:rsidRDefault="00011282" w:rsidP="00011282">
      <w:pPr>
        <w:ind w:left="720"/>
      </w:pPr>
    </w:p>
    <w:tbl>
      <w:tblPr>
        <w:tblW w:w="102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5870"/>
      </w:tblGrid>
      <w:tr w:rsidR="005966BF" w:rsidTr="005966BF">
        <w:trPr>
          <w:trHeight w:val="300"/>
        </w:trPr>
        <w:tc>
          <w:tcPr>
            <w:tcW w:w="1716" w:type="dxa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Factores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Subfactores</w:t>
            </w:r>
            <w:proofErr w:type="spellEnd"/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Métricas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Adecuación funcional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Completitud funcional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funcionalidades implementadas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Corrección funcional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información entregada correcta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pertinencia funcional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funcionalidades correctamente implementadas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Eficiencia de desempeño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Comportamiento temporal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de respuesta de la aplicación con alto tráfico de usuarios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Utilización de los recursos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recursos utilizados con un tráfico importante de usuarios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usuarios que recibe simultáneamente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Compatibilidad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Coexistencia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interacciones con otros módulos exitosas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Interoperabilidad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Cantidad de conexiones exitosas con las bases de datos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IntituLAC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CvLAC</w:t>
            </w:r>
            <w:proofErr w:type="spellEnd"/>
          </w:p>
        </w:tc>
      </w:tr>
      <w:tr w:rsidR="005966BF" w:rsidTr="005966BF">
        <w:trPr>
          <w:trHeight w:val="6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Usabilidad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Inteligibilidad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información ingresada sin utilizar ayudas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Aprendizaje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requerido para ser eficiente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destreza intelectual solicitada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Aumento neto en productividad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Protección frente a errores de usuario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funcionalidades con información explicita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Estetica</w:t>
            </w:r>
            <w:proofErr w:type="spellEnd"/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comentarios positivos acerca de la estética de la interfaz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Accesibilidad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funciones para la ayuda de personas con algún tipo de discapacidad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Fiabilidad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Madurez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en la versión actual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en la versión actual que han sido modificados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en la versión actual que han sido añadidos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de la versión anterior que han sido eliminados en la versión actual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Disponibilidad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de funcionamiento programado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Duración promedio de cada interrupción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Frecuencia de interrupciones del sistema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tolerancia a fallos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Grado de tolerancia a fallos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excepciones programadas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versiones (Programación con N versiones)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Capacidad de recuperación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Frecuencia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checkpoint</w:t>
            </w:r>
            <w:proofErr w:type="spellEnd"/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Nivel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checkpoint</w:t>
            </w:r>
            <w:proofErr w:type="spellEnd"/>
          </w:p>
        </w:tc>
      </w:tr>
      <w:tr w:rsidR="005966BF" w:rsidTr="005966BF">
        <w:trPr>
          <w:trHeight w:val="3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Seguridad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Confidencialidad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Niveles de privacidad de la información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Cifrado de datos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Integridad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 de repeler alteraciones no autorizadas mensualmente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encriptación de contraseña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Autenticidad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accesos realizados exitosamente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accesos no autorizados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Registro de actividad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Mantenibilidad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Modularidad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capas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Reusabilidad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funcionalidades reutilizadas en la capa de controlador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vistas reutilizadas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Analizabilidad</w:t>
            </w:r>
            <w:proofErr w:type="spellEnd"/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defectos reportados antes del lanzamiento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densidad de defectos (# defectos / líneas de código) antes del lanzamiento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requerido para reparar fallas antes del lanzamiento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fallas después del lanzamiento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requerido para reparar fallas después del lanzamiento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Capacidad de ser modificado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esfuerzo requerido para modificar una funcionalidad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esfuerzo requerido para modificar una vista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Capacidad de ser probado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funcionabilidades testeadas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 de pruebas realizadas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Portabilidad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Adaptabilidad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responsive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</w:t>
            </w:r>
            <w:proofErr w:type="spellEnd"/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sistemas operativos soportados</w:t>
            </w:r>
          </w:p>
        </w:tc>
      </w:tr>
      <w:tr w:rsidR="005966BF" w:rsidTr="005966BF">
        <w:trPr>
          <w:trHeight w:val="3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Facilidad de instalación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aplica</w:t>
            </w:r>
          </w:p>
        </w:tc>
      </w:tr>
      <w:tr w:rsidR="005966BF" w:rsidTr="005966BF">
        <w:trPr>
          <w:trHeight w:val="600"/>
        </w:trPr>
        <w:tc>
          <w:tcPr>
            <w:tcW w:w="1716" w:type="dxa"/>
            <w:vMerge/>
            <w:vAlign w:val="center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Capacidad de ser reemplazado</w:t>
            </w:r>
          </w:p>
        </w:tc>
        <w:tc>
          <w:tcPr>
            <w:tcW w:w="5870" w:type="dxa"/>
            <w:shd w:val="clear" w:color="auto" w:fill="auto"/>
            <w:vAlign w:val="bottom"/>
            <w:hideMark/>
          </w:tcPr>
          <w:p w:rsidR="005966BF" w:rsidRDefault="005966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aplica</w:t>
            </w:r>
          </w:p>
        </w:tc>
      </w:tr>
    </w:tbl>
    <w:p w:rsidR="002426E3" w:rsidRDefault="002426E3" w:rsidP="002426E3">
      <w:pPr>
        <w:pStyle w:val="Ttulo1"/>
        <w:numPr>
          <w:ilvl w:val="0"/>
          <w:numId w:val="0"/>
        </w:numPr>
        <w:ind w:left="720"/>
      </w:pPr>
    </w:p>
    <w:p w:rsidR="00D1336B" w:rsidRPr="00D1336B" w:rsidRDefault="00D1336B" w:rsidP="00D1336B"/>
    <w:p w:rsidR="002426E3" w:rsidRPr="002426E3" w:rsidRDefault="00DE438C" w:rsidP="002426E3">
      <w:pPr>
        <w:pStyle w:val="Ttulo2"/>
      </w:pPr>
      <w:bookmarkStart w:id="21" w:name="_Toc398977329"/>
      <w:r w:rsidRPr="007A0D65">
        <w:t>Cantidad de funcionalidades implementadas</w:t>
      </w:r>
      <w:bookmarkEnd w:id="21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2426E3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2426E3" w:rsidRPr="002426E3" w:rsidRDefault="002426E3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2426E3" w:rsidRPr="007A0D65" w:rsidRDefault="002426E3" w:rsidP="002426E3">
            <w:r w:rsidRPr="007A0D65">
              <w:t>Cantidad de funcionalidades implementadas</w:t>
            </w:r>
          </w:p>
        </w:tc>
      </w:tr>
      <w:tr w:rsidR="002426E3" w:rsidRPr="002426E3" w:rsidTr="00240CCC">
        <w:tc>
          <w:tcPr>
            <w:tcW w:w="1860" w:type="dxa"/>
            <w:tcBorders>
              <w:top w:val="nil"/>
            </w:tcBorders>
          </w:tcPr>
          <w:p w:rsidR="002426E3" w:rsidRPr="002426E3" w:rsidRDefault="002426E3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2426E3" w:rsidRPr="007A0D65" w:rsidRDefault="007A0D65" w:rsidP="007A0D65">
            <w:pPr>
              <w:pStyle w:val="NormalWeb"/>
              <w:spacing w:before="0" w:beforeAutospacing="0" w:after="0" w:afterAutospacing="0"/>
              <w:ind w:left="859"/>
            </w:pPr>
            <w:r w:rsidRPr="007A0D65">
              <w:t xml:space="preserve">Esta métrica está ligada al </w:t>
            </w:r>
            <w:proofErr w:type="spellStart"/>
            <w:r w:rsidRPr="007A0D65">
              <w:t>subfactor</w:t>
            </w:r>
            <w:proofErr w:type="spellEnd"/>
            <w:r w:rsidRPr="007A0D65">
              <w:t xml:space="preserve"> completitud funcional, perteneciente al factor adecuación funcional.</w:t>
            </w:r>
          </w:p>
        </w:tc>
      </w:tr>
      <w:tr w:rsidR="002426E3" w:rsidRPr="002426E3" w:rsidTr="00240CCC">
        <w:tc>
          <w:tcPr>
            <w:tcW w:w="1860" w:type="dxa"/>
          </w:tcPr>
          <w:p w:rsidR="002426E3" w:rsidRPr="002426E3" w:rsidRDefault="002426E3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9E4D21" w:rsidRPr="007A0D65" w:rsidRDefault="009E4D21" w:rsidP="009E4D2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</w:pPr>
            <w:r w:rsidRPr="007A0D65">
              <w:t>Medir el avance del proyecto en termino de funcionalidades</w:t>
            </w:r>
          </w:p>
          <w:p w:rsidR="002426E3" w:rsidRPr="009E4D21" w:rsidRDefault="009E4D21" w:rsidP="005B06D1">
            <w:pPr>
              <w:pStyle w:val="InfoBlue"/>
              <w:numPr>
                <w:ilvl w:val="0"/>
                <w:numId w:val="23"/>
              </w:numPr>
            </w:pPr>
            <w:r>
              <w:t>Identificar que tan cerca se está de lo que el cliente desea.</w:t>
            </w:r>
          </w:p>
        </w:tc>
      </w:tr>
      <w:tr w:rsidR="002426E3" w:rsidRPr="002426E3" w:rsidTr="00240CCC">
        <w:tc>
          <w:tcPr>
            <w:tcW w:w="1860" w:type="dxa"/>
          </w:tcPr>
          <w:p w:rsidR="002426E3" w:rsidRPr="002426E3" w:rsidRDefault="002426E3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 = A/B </w:t>
            </w:r>
          </w:p>
          <w:p w:rsidR="002426E3" w:rsidRPr="002426E3" w:rsidRDefault="002673DA" w:rsidP="002673D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A=Funciones implementadas y B= cantidad total de funciones</w:t>
            </w:r>
          </w:p>
        </w:tc>
      </w:tr>
      <w:tr w:rsidR="002426E3" w:rsidRPr="002426E3" w:rsidTr="00240CCC">
        <w:tc>
          <w:tcPr>
            <w:tcW w:w="1860" w:type="dxa"/>
          </w:tcPr>
          <w:p w:rsidR="002426E3" w:rsidRPr="002426E3" w:rsidRDefault="002426E3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2426E3" w:rsidRPr="002426E3" w:rsidRDefault="009E4D21" w:rsidP="005B06D1">
            <w:pPr>
              <w:pStyle w:val="InfoBlue"/>
            </w:pPr>
            <w:r>
              <w:t xml:space="preserve">Esta métrica y todo su proceso </w:t>
            </w:r>
            <w:proofErr w:type="gramStart"/>
            <w:r w:rsidR="002673DA">
              <w:t>está</w:t>
            </w:r>
            <w:proofErr w:type="gramEnd"/>
            <w:r>
              <w:t xml:space="preserve"> totalmente a cargo del equipo de desarrollo.</w:t>
            </w:r>
          </w:p>
        </w:tc>
      </w:tr>
    </w:tbl>
    <w:p w:rsidR="002426E3" w:rsidRDefault="002426E3" w:rsidP="002426E3"/>
    <w:p w:rsidR="00A4264B" w:rsidRPr="007A0D65" w:rsidRDefault="00DE438C" w:rsidP="00A4264B">
      <w:pPr>
        <w:pStyle w:val="Ttulo2"/>
        <w:rPr>
          <w:rFonts w:ascii="Times New Roman" w:hAnsi="Times New Roman"/>
          <w:b w:val="0"/>
          <w:sz w:val="24"/>
        </w:rPr>
      </w:pPr>
      <w:bookmarkStart w:id="22" w:name="_Toc398977330"/>
      <w:r w:rsidRPr="007A0D65">
        <w:t>Porcentaje de información entregada correcta</w:t>
      </w:r>
      <w:bookmarkEnd w:id="22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4264B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A4264B" w:rsidRPr="002426E3" w:rsidRDefault="00A4264B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4264B" w:rsidRPr="007A0D65" w:rsidRDefault="00A4264B" w:rsidP="00240CCC">
            <w:r w:rsidRPr="007A0D65">
              <w:t>Porcentaje de información entregada correcta</w:t>
            </w:r>
          </w:p>
        </w:tc>
      </w:tr>
      <w:tr w:rsidR="00A4264B" w:rsidRPr="002426E3" w:rsidTr="00240CCC">
        <w:tc>
          <w:tcPr>
            <w:tcW w:w="1860" w:type="dxa"/>
            <w:tcBorders>
              <w:top w:val="nil"/>
            </w:tcBorders>
          </w:tcPr>
          <w:p w:rsidR="00A4264B" w:rsidRPr="002426E3" w:rsidRDefault="00A4264B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4264B" w:rsidRPr="009E4D21" w:rsidRDefault="00A4264B" w:rsidP="007A0D65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 w:rsidR="00623242">
              <w:t>pertinencia funcional</w:t>
            </w:r>
            <w:r w:rsidR="007A0D65">
              <w:t>, perteneciente al</w:t>
            </w:r>
            <w:r w:rsidRPr="009E4D21">
              <w:t xml:space="preserve"> factor adecuación funcional.</w:t>
            </w:r>
          </w:p>
        </w:tc>
      </w:tr>
      <w:tr w:rsidR="00A4264B" w:rsidRPr="002426E3" w:rsidTr="00240CCC">
        <w:tc>
          <w:tcPr>
            <w:tcW w:w="1860" w:type="dxa"/>
          </w:tcPr>
          <w:p w:rsidR="00A4264B" w:rsidRPr="002426E3" w:rsidRDefault="00A4264B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A4264B" w:rsidRPr="007A0D65" w:rsidRDefault="007A6842" w:rsidP="00240CC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</w:pPr>
            <w:r w:rsidRPr="007A0D65">
              <w:t>Identificar que el resultado de las transacciones sea conciso</w:t>
            </w:r>
          </w:p>
          <w:p w:rsidR="00A4264B" w:rsidRPr="009E4D21" w:rsidRDefault="007A6842" w:rsidP="00240CCC">
            <w:pPr>
              <w:pStyle w:val="InfoBlue"/>
              <w:numPr>
                <w:ilvl w:val="0"/>
                <w:numId w:val="23"/>
              </w:numPr>
            </w:pPr>
            <w:r>
              <w:t xml:space="preserve">Garantizar que la información mostrada sea útil en su </w:t>
            </w:r>
            <w:r>
              <w:lastRenderedPageBreak/>
              <w:t>totalidad</w:t>
            </w:r>
          </w:p>
        </w:tc>
      </w:tr>
      <w:tr w:rsidR="00A4264B" w:rsidRPr="002426E3" w:rsidTr="00240CCC">
        <w:tc>
          <w:tcPr>
            <w:tcW w:w="1860" w:type="dxa"/>
          </w:tcPr>
          <w:p w:rsidR="00A4264B" w:rsidRPr="002426E3" w:rsidRDefault="00A4264B" w:rsidP="00240CCC">
            <w:pPr>
              <w:pStyle w:val="Tabletext"/>
            </w:pPr>
            <w:proofErr w:type="spellStart"/>
            <w:r w:rsidRPr="002426E3">
              <w:lastRenderedPageBreak/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</w:t>
            </w:r>
          </w:p>
          <w:p w:rsidR="00A4264B" w:rsidRP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información bien entregada y B=Cantidad de información mostrada</w:t>
            </w:r>
          </w:p>
        </w:tc>
      </w:tr>
      <w:tr w:rsidR="00A4264B" w:rsidRPr="002426E3" w:rsidTr="00240CCC">
        <w:tc>
          <w:tcPr>
            <w:tcW w:w="1860" w:type="dxa"/>
          </w:tcPr>
          <w:p w:rsidR="00A4264B" w:rsidRPr="002426E3" w:rsidRDefault="00A4264B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4264B" w:rsidRPr="002426E3" w:rsidRDefault="00A4264B" w:rsidP="00240CCC">
            <w:pPr>
              <w:pStyle w:val="InfoBlue"/>
            </w:pPr>
            <w:r>
              <w:t xml:space="preserve">Esta métrica y todo su proceso </w:t>
            </w:r>
            <w:r w:rsidR="007A6842">
              <w:t>están</w:t>
            </w:r>
            <w:r>
              <w:t xml:space="preserve"> totalmente a cargo del equipo de desarrollo.</w:t>
            </w:r>
          </w:p>
        </w:tc>
      </w:tr>
    </w:tbl>
    <w:p w:rsidR="00A4264B" w:rsidRPr="009E4D21" w:rsidRDefault="00A4264B" w:rsidP="00A4264B"/>
    <w:p w:rsidR="00623242" w:rsidRPr="007A0D65" w:rsidRDefault="00DE438C" w:rsidP="00623242">
      <w:pPr>
        <w:pStyle w:val="Ttulo2"/>
        <w:rPr>
          <w:rFonts w:ascii="Times New Roman" w:hAnsi="Times New Roman"/>
          <w:b w:val="0"/>
          <w:sz w:val="24"/>
        </w:rPr>
      </w:pPr>
      <w:bookmarkStart w:id="23" w:name="_Toc398977331"/>
      <w:r>
        <w:t>C</w:t>
      </w:r>
      <w:r w:rsidRPr="007A0D65">
        <w:t>antidad de funcionalidades correctamente implementadas</w:t>
      </w:r>
      <w:bookmarkEnd w:id="23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623242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623242" w:rsidRPr="002426E3" w:rsidRDefault="00623242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623242" w:rsidRPr="007A0D65" w:rsidRDefault="007A0D65" w:rsidP="00240CCC">
            <w:r>
              <w:t>C</w:t>
            </w:r>
            <w:r w:rsidR="00623242" w:rsidRPr="007A0D65">
              <w:t>antidad de funcionalidades correctamente implementadas</w:t>
            </w:r>
          </w:p>
        </w:tc>
      </w:tr>
      <w:tr w:rsidR="00623242" w:rsidRPr="002426E3" w:rsidTr="00240CCC">
        <w:tc>
          <w:tcPr>
            <w:tcW w:w="1860" w:type="dxa"/>
            <w:tcBorders>
              <w:top w:val="nil"/>
            </w:tcBorders>
          </w:tcPr>
          <w:p w:rsidR="00623242" w:rsidRPr="002426E3" w:rsidRDefault="00623242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623242" w:rsidRPr="009E4D21" w:rsidRDefault="00623242" w:rsidP="007A0D65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corrección funcional</w:t>
            </w:r>
            <w:r w:rsidR="00EA667F">
              <w:t>,</w:t>
            </w:r>
            <w:r w:rsidRPr="009E4D21">
              <w:t xml:space="preserve"> </w:t>
            </w:r>
            <w:r w:rsidR="007A0D65">
              <w:t>perteneciente al</w:t>
            </w:r>
            <w:r w:rsidRPr="009E4D21">
              <w:t xml:space="preserve"> factor adecuación funcional.</w:t>
            </w:r>
          </w:p>
        </w:tc>
      </w:tr>
      <w:tr w:rsidR="00623242" w:rsidRPr="002426E3" w:rsidTr="00240CCC">
        <w:tc>
          <w:tcPr>
            <w:tcW w:w="1860" w:type="dxa"/>
          </w:tcPr>
          <w:p w:rsidR="00623242" w:rsidRPr="002426E3" w:rsidRDefault="00623242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623242" w:rsidRDefault="007A0D65" w:rsidP="00240CCC">
            <w:pPr>
              <w:pStyle w:val="InfoBlue"/>
              <w:numPr>
                <w:ilvl w:val="0"/>
                <w:numId w:val="23"/>
              </w:numPr>
            </w:pPr>
            <w:r>
              <w:t>Identificar las funcionalidades óptimas en su funcionamiento.</w:t>
            </w:r>
          </w:p>
          <w:p w:rsidR="007A0D65" w:rsidRPr="007A0D65" w:rsidRDefault="00042E68" w:rsidP="007A0D65">
            <w:pPr>
              <w:pStyle w:val="Textoindependiente"/>
              <w:numPr>
                <w:ilvl w:val="0"/>
                <w:numId w:val="23"/>
              </w:numPr>
            </w:pPr>
            <w:r>
              <w:t>Hacer pruebas con el cliente.</w:t>
            </w:r>
          </w:p>
        </w:tc>
      </w:tr>
      <w:tr w:rsidR="00623242" w:rsidRPr="002426E3" w:rsidTr="00240CCC">
        <w:tc>
          <w:tcPr>
            <w:tcW w:w="1860" w:type="dxa"/>
          </w:tcPr>
          <w:p w:rsidR="00623242" w:rsidRPr="002426E3" w:rsidRDefault="00623242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</w:t>
            </w:r>
          </w:p>
          <w:p w:rsidR="00623242" w:rsidRP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funciones bien implementadas y B=Cantidad de funciones implementadas</w:t>
            </w:r>
          </w:p>
        </w:tc>
      </w:tr>
      <w:tr w:rsidR="00623242" w:rsidRPr="002426E3" w:rsidTr="00240CCC">
        <w:tc>
          <w:tcPr>
            <w:tcW w:w="1860" w:type="dxa"/>
          </w:tcPr>
          <w:p w:rsidR="00623242" w:rsidRPr="002426E3" w:rsidRDefault="00623242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623242" w:rsidRPr="002426E3" w:rsidRDefault="00623242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4264B" w:rsidRDefault="00A4264B" w:rsidP="002426E3"/>
    <w:p w:rsidR="000F6C13" w:rsidRPr="007A0D65" w:rsidRDefault="00DE438C" w:rsidP="000F6C13">
      <w:pPr>
        <w:pStyle w:val="Ttulo2"/>
        <w:rPr>
          <w:rFonts w:ascii="Times New Roman" w:hAnsi="Times New Roman"/>
          <w:b w:val="0"/>
          <w:sz w:val="24"/>
        </w:rPr>
      </w:pPr>
      <w:bookmarkStart w:id="24" w:name="_Toc398977332"/>
      <w:r>
        <w:rPr>
          <w:rFonts w:ascii="Calibri" w:hAnsi="Calibri" w:cs="Calibri"/>
          <w:color w:val="000000"/>
          <w:sz w:val="22"/>
          <w:szCs w:val="22"/>
        </w:rPr>
        <w:t>Tiempo de respuesta de la aplicación</w:t>
      </w:r>
      <w:bookmarkEnd w:id="24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0F6C13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0F6C13" w:rsidRPr="002426E3" w:rsidRDefault="000F6C13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0F6C13" w:rsidRPr="000F6C13" w:rsidRDefault="000F6C13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de respuesta de la aplicación con alto tráfico de usuarios</w:t>
            </w:r>
          </w:p>
        </w:tc>
      </w:tr>
      <w:tr w:rsidR="000F6C13" w:rsidRPr="002426E3" w:rsidTr="00240CCC">
        <w:tc>
          <w:tcPr>
            <w:tcW w:w="1860" w:type="dxa"/>
            <w:tcBorders>
              <w:top w:val="nil"/>
            </w:tcBorders>
          </w:tcPr>
          <w:p w:rsidR="000F6C13" w:rsidRPr="002426E3" w:rsidRDefault="000F6C13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0F6C13" w:rsidRPr="009E4D21" w:rsidRDefault="000F6C13" w:rsidP="000F6C13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comportamiento temporal</w:t>
            </w:r>
            <w:r w:rsidR="00EA667F">
              <w:t>,</w:t>
            </w:r>
            <w:r w:rsidRPr="009E4D21">
              <w:t xml:space="preserve"> </w:t>
            </w:r>
            <w:r>
              <w:t>perteneciente al</w:t>
            </w:r>
            <w:r w:rsidRPr="009E4D21">
              <w:t xml:space="preserve"> factor </w:t>
            </w:r>
            <w:r>
              <w:t>eficiencia de desempeño</w:t>
            </w:r>
            <w:r w:rsidRPr="009E4D21">
              <w:t>.</w:t>
            </w:r>
          </w:p>
        </w:tc>
      </w:tr>
      <w:tr w:rsidR="000F6C13" w:rsidRPr="002426E3" w:rsidTr="00240CCC">
        <w:tc>
          <w:tcPr>
            <w:tcW w:w="1860" w:type="dxa"/>
          </w:tcPr>
          <w:p w:rsidR="000F6C13" w:rsidRPr="002426E3" w:rsidRDefault="000F6C13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0F6C13" w:rsidRPr="007A0D65" w:rsidRDefault="00BA274B" w:rsidP="00240CCC">
            <w:pPr>
              <w:pStyle w:val="Textoindependiente"/>
              <w:numPr>
                <w:ilvl w:val="0"/>
                <w:numId w:val="23"/>
              </w:numPr>
            </w:pPr>
            <w:r>
              <w:t>Identificar los límites de tráfico en el entorno de despliegue</w:t>
            </w:r>
          </w:p>
        </w:tc>
      </w:tr>
      <w:tr w:rsidR="000F6C13" w:rsidRPr="002426E3" w:rsidTr="00240CCC">
        <w:tc>
          <w:tcPr>
            <w:tcW w:w="1860" w:type="dxa"/>
          </w:tcPr>
          <w:p w:rsidR="000F6C13" w:rsidRPr="002426E3" w:rsidRDefault="000F6C13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0F6C13" w:rsidRPr="002426E3" w:rsidRDefault="000F6C13" w:rsidP="00240CCC">
            <w:pPr>
              <w:pStyle w:val="InfoBlue"/>
            </w:pPr>
          </w:p>
        </w:tc>
      </w:tr>
      <w:tr w:rsidR="000F6C13" w:rsidRPr="002426E3" w:rsidTr="00240CCC">
        <w:tc>
          <w:tcPr>
            <w:tcW w:w="1860" w:type="dxa"/>
          </w:tcPr>
          <w:p w:rsidR="000F6C13" w:rsidRPr="002426E3" w:rsidRDefault="000F6C13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0F6C13" w:rsidRPr="002426E3" w:rsidRDefault="000F6C13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623242" w:rsidRDefault="00623242" w:rsidP="002426E3"/>
    <w:p w:rsidR="00041072" w:rsidRPr="007A0D65" w:rsidRDefault="00DE438C" w:rsidP="00041072">
      <w:pPr>
        <w:pStyle w:val="Ttulo2"/>
        <w:rPr>
          <w:rFonts w:ascii="Times New Roman" w:hAnsi="Times New Roman"/>
          <w:b w:val="0"/>
          <w:sz w:val="24"/>
        </w:rPr>
      </w:pPr>
      <w:bookmarkStart w:id="25" w:name="_Toc398977333"/>
      <w:r>
        <w:rPr>
          <w:rFonts w:ascii="Calibri" w:hAnsi="Calibri" w:cs="Calibri"/>
          <w:color w:val="000000"/>
          <w:sz w:val="22"/>
          <w:szCs w:val="22"/>
        </w:rPr>
        <w:t>Cantidad de recursos utilizados</w:t>
      </w:r>
      <w:bookmarkEnd w:id="25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041072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041072" w:rsidRPr="002426E3" w:rsidRDefault="00041072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041072" w:rsidRPr="000F6C13" w:rsidRDefault="00D13E38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recursos utilizados con un tráfico importante de usuarios</w:t>
            </w:r>
          </w:p>
        </w:tc>
      </w:tr>
      <w:tr w:rsidR="00041072" w:rsidRPr="002426E3" w:rsidTr="00240CCC">
        <w:tc>
          <w:tcPr>
            <w:tcW w:w="1860" w:type="dxa"/>
            <w:tcBorders>
              <w:top w:val="nil"/>
            </w:tcBorders>
          </w:tcPr>
          <w:p w:rsidR="00041072" w:rsidRPr="002426E3" w:rsidRDefault="00041072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041072" w:rsidRPr="009E4D21" w:rsidRDefault="00041072" w:rsidP="00D13E38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 w:rsidR="00D13E38">
              <w:t>utilización de los recursos</w:t>
            </w:r>
            <w:r w:rsidR="00EA667F">
              <w:t>,</w:t>
            </w:r>
            <w:r w:rsidRPr="009E4D21">
              <w:t xml:space="preserve"> </w:t>
            </w:r>
            <w:r>
              <w:t>perteneciente al</w:t>
            </w:r>
            <w:r w:rsidRPr="009E4D21">
              <w:t xml:space="preserve"> factor </w:t>
            </w:r>
            <w:r>
              <w:t>eficiencia de desempeño</w:t>
            </w:r>
            <w:r w:rsidRPr="009E4D21">
              <w:t>.</w:t>
            </w:r>
          </w:p>
        </w:tc>
      </w:tr>
      <w:tr w:rsidR="00041072" w:rsidRPr="002426E3" w:rsidTr="00240CCC">
        <w:tc>
          <w:tcPr>
            <w:tcW w:w="1860" w:type="dxa"/>
          </w:tcPr>
          <w:p w:rsidR="00041072" w:rsidRPr="002426E3" w:rsidRDefault="00041072" w:rsidP="00240CCC">
            <w:pPr>
              <w:pStyle w:val="Tabletext"/>
            </w:pPr>
            <w:proofErr w:type="spellStart"/>
            <w:r w:rsidRPr="002426E3">
              <w:lastRenderedPageBreak/>
              <w:t>Goals</w:t>
            </w:r>
            <w:proofErr w:type="spellEnd"/>
          </w:p>
        </w:tc>
        <w:tc>
          <w:tcPr>
            <w:tcW w:w="6885" w:type="dxa"/>
          </w:tcPr>
          <w:p w:rsidR="00041072" w:rsidRDefault="00D13E38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los recursos mínimos para destinar recursos ya sea hardware o monetarios para adquirir un servicio.</w:t>
            </w:r>
          </w:p>
          <w:p w:rsidR="00001373" w:rsidRPr="007A0D65" w:rsidRDefault="00001373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la curva usuarios vs recursos.</w:t>
            </w:r>
          </w:p>
        </w:tc>
      </w:tr>
      <w:tr w:rsidR="00041072" w:rsidRPr="002426E3" w:rsidTr="00240CCC">
        <w:tc>
          <w:tcPr>
            <w:tcW w:w="1860" w:type="dxa"/>
          </w:tcPr>
          <w:p w:rsidR="00041072" w:rsidRPr="002426E3" w:rsidRDefault="00041072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</w:t>
            </w:r>
          </w:p>
          <w:p w:rsidR="00041072" w:rsidRP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recursos utilizados y B=Cantidad total de recursos</w:t>
            </w:r>
          </w:p>
        </w:tc>
      </w:tr>
      <w:tr w:rsidR="00041072" w:rsidRPr="002426E3" w:rsidTr="00240CCC">
        <w:tc>
          <w:tcPr>
            <w:tcW w:w="1860" w:type="dxa"/>
          </w:tcPr>
          <w:p w:rsidR="00041072" w:rsidRPr="002426E3" w:rsidRDefault="00041072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041072" w:rsidRPr="002426E3" w:rsidRDefault="00041072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041072" w:rsidRDefault="00041072" w:rsidP="002426E3"/>
    <w:p w:rsidR="005247D8" w:rsidRPr="007A0D65" w:rsidRDefault="00DE438C" w:rsidP="005247D8">
      <w:pPr>
        <w:pStyle w:val="Ttulo2"/>
        <w:rPr>
          <w:rFonts w:ascii="Times New Roman" w:hAnsi="Times New Roman"/>
          <w:b w:val="0"/>
          <w:sz w:val="24"/>
        </w:rPr>
      </w:pPr>
      <w:bookmarkStart w:id="26" w:name="_Toc398977334"/>
      <w:proofErr w:type="gramStart"/>
      <w:r>
        <w:rPr>
          <w:rFonts w:ascii="Calibri" w:hAnsi="Calibri" w:cs="Calibri"/>
          <w:color w:val="000000"/>
          <w:sz w:val="22"/>
          <w:szCs w:val="22"/>
        </w:rPr>
        <w:t>promedio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 usuarios que recibe simultáneamente</w:t>
      </w:r>
      <w:bookmarkEnd w:id="26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5247D8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5247D8" w:rsidRPr="002426E3" w:rsidRDefault="005247D8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5247D8" w:rsidRPr="000F6C13" w:rsidRDefault="00DE438C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promedio</w:t>
            </w:r>
            <w:r w:rsidR="00524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usuarios que recibe simultáneamente</w:t>
            </w:r>
          </w:p>
        </w:tc>
      </w:tr>
      <w:tr w:rsidR="005247D8" w:rsidRPr="002426E3" w:rsidTr="00240CCC">
        <w:tc>
          <w:tcPr>
            <w:tcW w:w="1860" w:type="dxa"/>
            <w:tcBorders>
              <w:top w:val="nil"/>
            </w:tcBorders>
          </w:tcPr>
          <w:p w:rsidR="005247D8" w:rsidRPr="002426E3" w:rsidRDefault="005247D8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5247D8" w:rsidRPr="009E4D21" w:rsidRDefault="005247D8" w:rsidP="00EA667F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 w:rsidR="00EA667F">
              <w:t xml:space="preserve">capacidad, </w:t>
            </w:r>
            <w:r>
              <w:t>perteneciente al</w:t>
            </w:r>
            <w:r w:rsidRPr="009E4D21">
              <w:t xml:space="preserve"> factor </w:t>
            </w:r>
            <w:r>
              <w:t>eficiencia de desempeño</w:t>
            </w:r>
            <w:r w:rsidRPr="009E4D21">
              <w:t>.</w:t>
            </w:r>
          </w:p>
        </w:tc>
      </w:tr>
      <w:tr w:rsidR="005247D8" w:rsidRPr="002426E3" w:rsidTr="00240CCC">
        <w:tc>
          <w:tcPr>
            <w:tcW w:w="1860" w:type="dxa"/>
          </w:tcPr>
          <w:p w:rsidR="005247D8" w:rsidRPr="002426E3" w:rsidRDefault="005247D8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5247D8" w:rsidRPr="007A0D65" w:rsidRDefault="00C86E78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la concurrencia promedio que manejara el sistema.</w:t>
            </w:r>
          </w:p>
        </w:tc>
      </w:tr>
      <w:tr w:rsidR="005247D8" w:rsidRPr="002426E3" w:rsidTr="00240CCC">
        <w:tc>
          <w:tcPr>
            <w:tcW w:w="1860" w:type="dxa"/>
          </w:tcPr>
          <w:p w:rsidR="005247D8" w:rsidRPr="002426E3" w:rsidRDefault="005247D8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5247D8" w:rsidRP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usuarios en el antiguo sistema.</w:t>
            </w:r>
          </w:p>
        </w:tc>
      </w:tr>
      <w:tr w:rsidR="005247D8" w:rsidRPr="002426E3" w:rsidTr="00240CCC">
        <w:tc>
          <w:tcPr>
            <w:tcW w:w="1860" w:type="dxa"/>
          </w:tcPr>
          <w:p w:rsidR="005247D8" w:rsidRPr="002426E3" w:rsidRDefault="005247D8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5247D8" w:rsidRPr="002426E3" w:rsidRDefault="005247D8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0F6C13" w:rsidRDefault="000F6C13" w:rsidP="002426E3"/>
    <w:p w:rsidR="00C86E78" w:rsidRPr="007A0D65" w:rsidRDefault="00DE438C" w:rsidP="00C86E78">
      <w:pPr>
        <w:pStyle w:val="Ttulo2"/>
        <w:rPr>
          <w:rFonts w:ascii="Times New Roman" w:hAnsi="Times New Roman"/>
          <w:b w:val="0"/>
          <w:sz w:val="24"/>
        </w:rPr>
      </w:pPr>
      <w:bookmarkStart w:id="27" w:name="_Toc398977335"/>
      <w:r>
        <w:rPr>
          <w:rFonts w:ascii="Calibri" w:hAnsi="Calibri" w:cs="Calibri"/>
          <w:color w:val="000000"/>
          <w:sz w:val="22"/>
          <w:szCs w:val="22"/>
        </w:rPr>
        <w:t>Porcentaje de interacciones con otros módulos exitosas</w:t>
      </w:r>
      <w:bookmarkEnd w:id="27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C86E78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C86E78" w:rsidRPr="002426E3" w:rsidRDefault="00C86E78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C86E78" w:rsidRPr="000F6C13" w:rsidRDefault="00C86E78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interacciones con otros módulos exitosas</w:t>
            </w:r>
          </w:p>
        </w:tc>
      </w:tr>
      <w:tr w:rsidR="00C86E78" w:rsidRPr="002426E3" w:rsidTr="00240CCC">
        <w:tc>
          <w:tcPr>
            <w:tcW w:w="1860" w:type="dxa"/>
            <w:tcBorders>
              <w:top w:val="nil"/>
            </w:tcBorders>
          </w:tcPr>
          <w:p w:rsidR="00C86E78" w:rsidRPr="002426E3" w:rsidRDefault="00C86E78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C86E78" w:rsidRPr="009E4D21" w:rsidRDefault="00C86E78" w:rsidP="00C86E78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coexistencia, perteneciente al</w:t>
            </w:r>
            <w:r w:rsidRPr="009E4D21">
              <w:t xml:space="preserve"> factor </w:t>
            </w:r>
            <w:r>
              <w:t>compatibilidad</w:t>
            </w:r>
            <w:r w:rsidRPr="009E4D21">
              <w:t>.</w:t>
            </w:r>
          </w:p>
        </w:tc>
      </w:tr>
      <w:tr w:rsidR="00C86E78" w:rsidRPr="002426E3" w:rsidTr="00240CCC">
        <w:tc>
          <w:tcPr>
            <w:tcW w:w="1860" w:type="dxa"/>
          </w:tcPr>
          <w:p w:rsidR="00C86E78" w:rsidRPr="002426E3" w:rsidRDefault="00C86E78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C86E78" w:rsidRDefault="005B718A" w:rsidP="00240CCC">
            <w:pPr>
              <w:pStyle w:val="Textoindependiente"/>
              <w:numPr>
                <w:ilvl w:val="0"/>
                <w:numId w:val="23"/>
              </w:numPr>
            </w:pPr>
            <w:r>
              <w:t xml:space="preserve">Analizar y establecer una conexión segura y eficiente con </w:t>
            </w:r>
            <w:r w:rsidR="00485262">
              <w:t>otros módulos del sistema</w:t>
            </w:r>
          </w:p>
          <w:p w:rsidR="005B718A" w:rsidRPr="007A0D65" w:rsidRDefault="005B718A" w:rsidP="00485262">
            <w:pPr>
              <w:pStyle w:val="Textoindependiente"/>
              <w:numPr>
                <w:ilvl w:val="0"/>
                <w:numId w:val="23"/>
              </w:numPr>
            </w:pPr>
            <w:r>
              <w:t xml:space="preserve">Determinar la mejor manera de comunicación entre los </w:t>
            </w:r>
            <w:proofErr w:type="spellStart"/>
            <w:r w:rsidR="00485262">
              <w:t>modulos</w:t>
            </w:r>
            <w:proofErr w:type="spellEnd"/>
            <w:r>
              <w:t>.</w:t>
            </w:r>
          </w:p>
        </w:tc>
      </w:tr>
      <w:tr w:rsidR="00C86E78" w:rsidRPr="002426E3" w:rsidTr="00240CCC">
        <w:tc>
          <w:tcPr>
            <w:tcW w:w="1860" w:type="dxa"/>
          </w:tcPr>
          <w:p w:rsidR="00C86E78" w:rsidRPr="002426E3" w:rsidRDefault="00C86E78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</w:t>
            </w:r>
          </w:p>
          <w:p w:rsidR="00C86E78" w:rsidRPr="002673DA" w:rsidRDefault="002673DA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 Cantidad de interacciones exitosas y B=Cantidad de interacciones</w:t>
            </w:r>
          </w:p>
        </w:tc>
      </w:tr>
      <w:tr w:rsidR="00C86E78" w:rsidRPr="002426E3" w:rsidTr="00240CCC">
        <w:tc>
          <w:tcPr>
            <w:tcW w:w="1860" w:type="dxa"/>
          </w:tcPr>
          <w:p w:rsidR="00C86E78" w:rsidRPr="002426E3" w:rsidRDefault="00C86E78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C86E78" w:rsidRPr="002426E3" w:rsidRDefault="00C86E78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C86E78" w:rsidRPr="009E4D21" w:rsidRDefault="00C86E78" w:rsidP="00C86E78"/>
    <w:p w:rsidR="00485262" w:rsidRPr="007A0D65" w:rsidRDefault="00DE438C" w:rsidP="00485262">
      <w:pPr>
        <w:pStyle w:val="Ttulo2"/>
        <w:rPr>
          <w:rFonts w:ascii="Times New Roman" w:hAnsi="Times New Roman"/>
          <w:b w:val="0"/>
          <w:sz w:val="24"/>
        </w:rPr>
      </w:pPr>
      <w:bookmarkStart w:id="28" w:name="_Toc398977336"/>
      <w:r>
        <w:rPr>
          <w:rFonts w:ascii="Calibri" w:hAnsi="Calibri" w:cs="Calibri"/>
          <w:color w:val="000000"/>
          <w:sz w:val="22"/>
          <w:szCs w:val="22"/>
        </w:rPr>
        <w:lastRenderedPageBreak/>
        <w:t>Cantidad de conexiones exitosas con las bases de datos</w:t>
      </w:r>
      <w:bookmarkEnd w:id="28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485262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485262" w:rsidRPr="002426E3" w:rsidRDefault="00485262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485262" w:rsidRPr="000F6C13" w:rsidRDefault="00485262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Cantidad de conexiones exitosas con las bases de datos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IntituLAC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CvLAC</w:t>
            </w:r>
            <w:proofErr w:type="spellEnd"/>
          </w:p>
        </w:tc>
      </w:tr>
      <w:tr w:rsidR="00485262" w:rsidRPr="002426E3" w:rsidTr="00240CCC">
        <w:tc>
          <w:tcPr>
            <w:tcW w:w="1860" w:type="dxa"/>
            <w:tcBorders>
              <w:top w:val="nil"/>
            </w:tcBorders>
          </w:tcPr>
          <w:p w:rsidR="00485262" w:rsidRPr="002426E3" w:rsidRDefault="00485262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485262" w:rsidRPr="009E4D21" w:rsidRDefault="00485262" w:rsidP="00485262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interoperabilidad, perteneciente al</w:t>
            </w:r>
            <w:r w:rsidRPr="009E4D21">
              <w:t xml:space="preserve"> factor </w:t>
            </w:r>
            <w:r>
              <w:t>compatibilidad</w:t>
            </w:r>
            <w:r w:rsidRPr="009E4D21">
              <w:t>.</w:t>
            </w:r>
          </w:p>
        </w:tc>
      </w:tr>
      <w:tr w:rsidR="00485262" w:rsidRPr="002426E3" w:rsidTr="00240CCC">
        <w:tc>
          <w:tcPr>
            <w:tcW w:w="1860" w:type="dxa"/>
          </w:tcPr>
          <w:p w:rsidR="00485262" w:rsidRPr="002426E3" w:rsidRDefault="00485262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485262" w:rsidRDefault="00485262" w:rsidP="00240CCC">
            <w:pPr>
              <w:pStyle w:val="Textoindependiente"/>
              <w:numPr>
                <w:ilvl w:val="0"/>
                <w:numId w:val="23"/>
              </w:numPr>
            </w:pPr>
            <w:r>
              <w:t>Analizar y establecer una conexión segura y eficiente con el sistema antiguo.</w:t>
            </w:r>
          </w:p>
          <w:p w:rsidR="00485262" w:rsidRPr="007A0D65" w:rsidRDefault="00485262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la mejor manera de comunicación entre los sistemas.</w:t>
            </w:r>
          </w:p>
        </w:tc>
      </w:tr>
      <w:tr w:rsidR="00485262" w:rsidRPr="002426E3" w:rsidTr="00240CCC">
        <w:tc>
          <w:tcPr>
            <w:tcW w:w="1860" w:type="dxa"/>
          </w:tcPr>
          <w:p w:rsidR="00485262" w:rsidRPr="002426E3" w:rsidRDefault="00485262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</w:t>
            </w:r>
          </w:p>
          <w:p w:rsidR="00485262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conexiones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existosas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B=Cantidad de conexiones total</w:t>
            </w:r>
          </w:p>
        </w:tc>
      </w:tr>
      <w:tr w:rsidR="00485262" w:rsidRPr="002426E3" w:rsidTr="00240CCC">
        <w:tc>
          <w:tcPr>
            <w:tcW w:w="1860" w:type="dxa"/>
          </w:tcPr>
          <w:p w:rsidR="00485262" w:rsidRPr="002426E3" w:rsidRDefault="00485262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485262" w:rsidRPr="002426E3" w:rsidRDefault="00485262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C86E78" w:rsidRPr="009E4D21" w:rsidRDefault="00C86E78" w:rsidP="002426E3"/>
    <w:p w:rsidR="004B05E5" w:rsidRPr="007A0D65" w:rsidRDefault="00DE438C" w:rsidP="004B05E5">
      <w:pPr>
        <w:pStyle w:val="Ttulo2"/>
        <w:rPr>
          <w:rFonts w:ascii="Times New Roman" w:hAnsi="Times New Roman"/>
          <w:b w:val="0"/>
          <w:sz w:val="24"/>
        </w:rPr>
      </w:pPr>
      <w:bookmarkStart w:id="29" w:name="_Toc398977337"/>
      <w:r>
        <w:rPr>
          <w:rFonts w:ascii="Calibri" w:hAnsi="Calibri" w:cs="Calibri"/>
          <w:color w:val="000000"/>
          <w:sz w:val="22"/>
          <w:szCs w:val="22"/>
        </w:rPr>
        <w:t>Cantidad de información ingresada sin utilizar ayudas</w:t>
      </w:r>
      <w:bookmarkEnd w:id="29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4B05E5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4B05E5" w:rsidRPr="000F6C13" w:rsidRDefault="004B05E5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información ingresada sin utilizar ayudas</w:t>
            </w:r>
          </w:p>
        </w:tc>
      </w:tr>
      <w:tr w:rsidR="004B05E5" w:rsidRPr="002426E3" w:rsidTr="00240CCC">
        <w:tc>
          <w:tcPr>
            <w:tcW w:w="1860" w:type="dxa"/>
            <w:tcBorders>
              <w:top w:val="nil"/>
            </w:tcBorders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4B05E5" w:rsidRPr="009E4D21" w:rsidRDefault="004B05E5" w:rsidP="004B05E5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inteligibilidad,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4B05E5" w:rsidRPr="002426E3" w:rsidTr="00240CCC">
        <w:tc>
          <w:tcPr>
            <w:tcW w:w="1860" w:type="dxa"/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4B05E5" w:rsidRDefault="004B05E5" w:rsidP="00240CCC">
            <w:pPr>
              <w:pStyle w:val="Textoindependiente"/>
              <w:numPr>
                <w:ilvl w:val="0"/>
                <w:numId w:val="23"/>
              </w:numPr>
            </w:pPr>
            <w:r>
              <w:t>Medir la frecuencia con la que el usuario necesita ayuda</w:t>
            </w:r>
          </w:p>
          <w:p w:rsidR="004B05E5" w:rsidRPr="007A0D65" w:rsidRDefault="004B05E5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si la vista es adecuada para los usuarios.</w:t>
            </w:r>
          </w:p>
        </w:tc>
      </w:tr>
      <w:tr w:rsidR="004B05E5" w:rsidRPr="002426E3" w:rsidTr="00240CCC">
        <w:tc>
          <w:tcPr>
            <w:tcW w:w="1860" w:type="dxa"/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      </w:t>
            </w:r>
          </w:p>
          <w:p w:rsidR="004B05E5" w:rsidRPr="002673DA" w:rsidRDefault="00B36ACF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 Cantidad de información ingresada sin ayudas B=Cantidad de información ingresada</w:t>
            </w:r>
          </w:p>
        </w:tc>
      </w:tr>
      <w:tr w:rsidR="004B05E5" w:rsidRPr="002426E3" w:rsidTr="00240CCC">
        <w:tc>
          <w:tcPr>
            <w:tcW w:w="1860" w:type="dxa"/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4B05E5" w:rsidRPr="002426E3" w:rsidRDefault="004B05E5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2426E3" w:rsidRDefault="002426E3" w:rsidP="002426E3"/>
    <w:p w:rsidR="004B05E5" w:rsidRPr="007A0D65" w:rsidRDefault="00DE438C" w:rsidP="004B05E5">
      <w:pPr>
        <w:pStyle w:val="Ttulo2"/>
        <w:rPr>
          <w:rFonts w:ascii="Times New Roman" w:hAnsi="Times New Roman"/>
          <w:b w:val="0"/>
          <w:sz w:val="24"/>
        </w:rPr>
      </w:pPr>
      <w:bookmarkStart w:id="30" w:name="_Toc398977338"/>
      <w:r>
        <w:rPr>
          <w:rFonts w:ascii="Calibri" w:hAnsi="Calibri" w:cs="Calibri"/>
          <w:color w:val="000000"/>
          <w:sz w:val="22"/>
          <w:szCs w:val="22"/>
        </w:rPr>
        <w:t>Tiempo requerido para ser eficiente</w:t>
      </w:r>
      <w:bookmarkEnd w:id="30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4B05E5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4B05E5" w:rsidRPr="000F6C13" w:rsidRDefault="004B05E5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requerido para ser eficiente</w:t>
            </w:r>
          </w:p>
        </w:tc>
      </w:tr>
      <w:tr w:rsidR="004B05E5" w:rsidRPr="002426E3" w:rsidTr="00240CCC">
        <w:tc>
          <w:tcPr>
            <w:tcW w:w="1860" w:type="dxa"/>
            <w:tcBorders>
              <w:top w:val="nil"/>
            </w:tcBorders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4B05E5" w:rsidRPr="009E4D21" w:rsidRDefault="004B05E5" w:rsidP="004B05E5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aprendizaje,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4B05E5" w:rsidRPr="002426E3" w:rsidTr="00240CCC">
        <w:tc>
          <w:tcPr>
            <w:tcW w:w="1860" w:type="dxa"/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4B05E5" w:rsidRDefault="004B05E5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la empatía del usuario con el sistema.</w:t>
            </w:r>
          </w:p>
          <w:p w:rsidR="004B05E5" w:rsidRPr="007A0D65" w:rsidRDefault="004B05E5" w:rsidP="00240CCC">
            <w:pPr>
              <w:pStyle w:val="Textoindependiente"/>
              <w:numPr>
                <w:ilvl w:val="0"/>
                <w:numId w:val="23"/>
              </w:numPr>
            </w:pPr>
            <w:r>
              <w:t>Obtener la curva de aprendizaje del usuario con el software.</w:t>
            </w:r>
          </w:p>
        </w:tc>
      </w:tr>
      <w:tr w:rsidR="004B05E5" w:rsidRPr="002426E3" w:rsidTr="00240CCC">
        <w:tc>
          <w:tcPr>
            <w:tcW w:w="1860" w:type="dxa"/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lastRenderedPageBreak/>
              <w:t>Procedure</w:t>
            </w:r>
            <w:proofErr w:type="spellEnd"/>
          </w:p>
        </w:tc>
        <w:tc>
          <w:tcPr>
            <w:tcW w:w="6885" w:type="dxa"/>
          </w:tcPr>
          <w:p w:rsidR="004B05E5" w:rsidRPr="002673DA" w:rsidRDefault="00B36ACF" w:rsidP="002673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Porcentaje de error en un muestreo realizado antes del lanzamiento</w:t>
            </w:r>
          </w:p>
        </w:tc>
      </w:tr>
      <w:tr w:rsidR="004B05E5" w:rsidRPr="002426E3" w:rsidTr="00240CCC">
        <w:tc>
          <w:tcPr>
            <w:tcW w:w="1860" w:type="dxa"/>
          </w:tcPr>
          <w:p w:rsidR="004B05E5" w:rsidRPr="002426E3" w:rsidRDefault="004B05E5" w:rsidP="00240CCC">
            <w:pPr>
              <w:pStyle w:val="Tabletext"/>
            </w:pPr>
            <w:proofErr w:type="spellStart"/>
            <w:r w:rsidRPr="002426E3">
              <w:lastRenderedPageBreak/>
              <w:t>Responsibilities</w:t>
            </w:r>
            <w:proofErr w:type="spellEnd"/>
          </w:p>
        </w:tc>
        <w:tc>
          <w:tcPr>
            <w:tcW w:w="6885" w:type="dxa"/>
          </w:tcPr>
          <w:p w:rsidR="004B05E5" w:rsidRPr="002426E3" w:rsidRDefault="004B05E5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4B05E5" w:rsidRDefault="004B05E5" w:rsidP="002426E3"/>
    <w:p w:rsidR="008868CC" w:rsidRDefault="008868CC" w:rsidP="002426E3"/>
    <w:p w:rsidR="008868CC" w:rsidRPr="007A0D65" w:rsidRDefault="00DE438C" w:rsidP="008868CC">
      <w:pPr>
        <w:pStyle w:val="Ttulo2"/>
        <w:rPr>
          <w:rFonts w:ascii="Times New Roman" w:hAnsi="Times New Roman"/>
          <w:b w:val="0"/>
          <w:sz w:val="24"/>
        </w:rPr>
      </w:pPr>
      <w:bookmarkStart w:id="31" w:name="_Toc398977339"/>
      <w:r>
        <w:rPr>
          <w:rFonts w:ascii="Calibri" w:hAnsi="Calibri" w:cs="Calibri"/>
          <w:color w:val="000000"/>
          <w:sz w:val="22"/>
          <w:szCs w:val="22"/>
        </w:rPr>
        <w:t>Destreza intelectual solicitada</w:t>
      </w:r>
      <w:bookmarkEnd w:id="31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8868CC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8868CC" w:rsidRPr="002426E3" w:rsidRDefault="008868CC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8868CC" w:rsidRPr="000F6C13" w:rsidRDefault="008868CC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Destreza intelectual solicitada</w:t>
            </w:r>
          </w:p>
        </w:tc>
      </w:tr>
      <w:tr w:rsidR="008868CC" w:rsidRPr="002426E3" w:rsidTr="00240CCC">
        <w:tc>
          <w:tcPr>
            <w:tcW w:w="1860" w:type="dxa"/>
            <w:tcBorders>
              <w:top w:val="nil"/>
            </w:tcBorders>
          </w:tcPr>
          <w:p w:rsidR="008868CC" w:rsidRPr="002426E3" w:rsidRDefault="008868CC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8868CC" w:rsidRPr="009E4D21" w:rsidRDefault="008868CC" w:rsidP="00240CCC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aprendizaje,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8868CC" w:rsidRPr="002426E3" w:rsidTr="00240CCC">
        <w:tc>
          <w:tcPr>
            <w:tcW w:w="1860" w:type="dxa"/>
          </w:tcPr>
          <w:p w:rsidR="008868CC" w:rsidRPr="002426E3" w:rsidRDefault="008868CC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8868CC" w:rsidRPr="007A0D65" w:rsidRDefault="00D36B4B" w:rsidP="00D36B4B">
            <w:pPr>
              <w:pStyle w:val="Textoindependiente"/>
              <w:numPr>
                <w:ilvl w:val="0"/>
                <w:numId w:val="23"/>
              </w:numPr>
            </w:pPr>
            <w:r>
              <w:t>Determinar qué tan complejo es interactuar con el software</w:t>
            </w:r>
            <w:r w:rsidR="008868CC">
              <w:t>.</w:t>
            </w:r>
          </w:p>
        </w:tc>
      </w:tr>
      <w:tr w:rsidR="008868CC" w:rsidRPr="002426E3" w:rsidTr="00240CCC">
        <w:tc>
          <w:tcPr>
            <w:tcW w:w="1860" w:type="dxa"/>
          </w:tcPr>
          <w:p w:rsidR="008868CC" w:rsidRPr="002426E3" w:rsidRDefault="008868CC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X=(A/B)*100                                                                      </w:t>
            </w:r>
          </w:p>
          <w:p w:rsidR="008868CC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encuestas positivas y B=Cantidad total de encuestas.</w:t>
            </w:r>
          </w:p>
        </w:tc>
      </w:tr>
      <w:tr w:rsidR="008868CC" w:rsidRPr="002426E3" w:rsidTr="00240CCC">
        <w:tc>
          <w:tcPr>
            <w:tcW w:w="1860" w:type="dxa"/>
          </w:tcPr>
          <w:p w:rsidR="008868CC" w:rsidRPr="002426E3" w:rsidRDefault="008868CC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8868CC" w:rsidRPr="002426E3" w:rsidRDefault="008868CC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4B05E5" w:rsidRDefault="004B05E5" w:rsidP="002426E3"/>
    <w:p w:rsidR="008D43AC" w:rsidRPr="007A0D65" w:rsidRDefault="00DE438C" w:rsidP="008D43AC">
      <w:pPr>
        <w:pStyle w:val="Ttulo2"/>
        <w:rPr>
          <w:rFonts w:ascii="Times New Roman" w:hAnsi="Times New Roman"/>
          <w:b w:val="0"/>
          <w:sz w:val="24"/>
        </w:rPr>
      </w:pPr>
      <w:bookmarkStart w:id="32" w:name="_Toc398977340"/>
      <w:r>
        <w:rPr>
          <w:rFonts w:ascii="Calibri" w:hAnsi="Calibri" w:cs="Calibri"/>
          <w:color w:val="000000"/>
          <w:sz w:val="22"/>
          <w:szCs w:val="22"/>
        </w:rPr>
        <w:t>Aumento neto en productividad</w:t>
      </w:r>
      <w:bookmarkEnd w:id="32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8D43AC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8D43AC" w:rsidRPr="002426E3" w:rsidRDefault="008D43AC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8D43AC" w:rsidRPr="000F6C13" w:rsidRDefault="008D43AC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Aumento neto en productividad</w:t>
            </w:r>
          </w:p>
        </w:tc>
      </w:tr>
      <w:tr w:rsidR="008D43AC" w:rsidRPr="002426E3" w:rsidTr="00240CCC">
        <w:tc>
          <w:tcPr>
            <w:tcW w:w="1860" w:type="dxa"/>
            <w:tcBorders>
              <w:top w:val="nil"/>
            </w:tcBorders>
          </w:tcPr>
          <w:p w:rsidR="008D43AC" w:rsidRPr="002426E3" w:rsidRDefault="008D43AC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8D43AC" w:rsidRPr="009E4D21" w:rsidRDefault="008D43AC" w:rsidP="008D43AC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proofErr w:type="spellStart"/>
            <w:r>
              <w:t>operabilidad</w:t>
            </w:r>
            <w:proofErr w:type="spellEnd"/>
            <w:r>
              <w:t>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8D43AC" w:rsidRPr="002426E3" w:rsidTr="00240CCC">
        <w:tc>
          <w:tcPr>
            <w:tcW w:w="1860" w:type="dxa"/>
          </w:tcPr>
          <w:p w:rsidR="008D43AC" w:rsidRPr="002426E3" w:rsidRDefault="008D43AC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8D43AC" w:rsidRDefault="008D43AC" w:rsidP="00240CCC">
            <w:pPr>
              <w:pStyle w:val="Textoindependiente"/>
              <w:numPr>
                <w:ilvl w:val="0"/>
                <w:numId w:val="23"/>
              </w:numPr>
            </w:pPr>
            <w:r>
              <w:t>Determinar los beneficios que el sistema le trae al cliente.</w:t>
            </w:r>
          </w:p>
          <w:p w:rsidR="008D43AC" w:rsidRPr="007A0D65" w:rsidRDefault="008D43AC" w:rsidP="008D43AC">
            <w:pPr>
              <w:pStyle w:val="Textoindependiente"/>
              <w:numPr>
                <w:ilvl w:val="0"/>
                <w:numId w:val="23"/>
              </w:numPr>
            </w:pPr>
            <w:r>
              <w:t xml:space="preserve">Determinar costo vs beneficio para el cliente. </w:t>
            </w:r>
          </w:p>
        </w:tc>
      </w:tr>
      <w:tr w:rsidR="008D43AC" w:rsidRPr="002426E3" w:rsidTr="00240CCC">
        <w:tc>
          <w:tcPr>
            <w:tcW w:w="1860" w:type="dxa"/>
          </w:tcPr>
          <w:p w:rsidR="008D43AC" w:rsidRPr="002426E3" w:rsidRDefault="008D43AC" w:rsidP="00240CCC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8D43AC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aumento en la velocidad de las funciones realizadas.</w:t>
            </w:r>
          </w:p>
        </w:tc>
      </w:tr>
      <w:tr w:rsidR="008D43AC" w:rsidRPr="002426E3" w:rsidTr="00240CCC">
        <w:tc>
          <w:tcPr>
            <w:tcW w:w="1860" w:type="dxa"/>
          </w:tcPr>
          <w:p w:rsidR="008D43AC" w:rsidRPr="002426E3" w:rsidRDefault="008D43AC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8D43AC" w:rsidRPr="002426E3" w:rsidRDefault="008D43AC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8D43AC" w:rsidRDefault="008D43AC" w:rsidP="002426E3"/>
    <w:p w:rsidR="00240CCC" w:rsidRPr="007A0D65" w:rsidRDefault="00DE438C" w:rsidP="00240CCC">
      <w:pPr>
        <w:pStyle w:val="Ttulo2"/>
        <w:rPr>
          <w:rFonts w:ascii="Times New Roman" w:hAnsi="Times New Roman"/>
          <w:b w:val="0"/>
          <w:sz w:val="24"/>
        </w:rPr>
      </w:pPr>
      <w:bookmarkStart w:id="33" w:name="_Toc398977341"/>
      <w:r>
        <w:rPr>
          <w:rFonts w:ascii="Calibri" w:hAnsi="Calibri" w:cs="Calibri"/>
          <w:color w:val="000000"/>
          <w:sz w:val="22"/>
          <w:szCs w:val="22"/>
        </w:rPr>
        <w:t>Cantidad de funcionalidades con información explicita</w:t>
      </w:r>
      <w:bookmarkEnd w:id="33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240CCC" w:rsidRPr="002426E3" w:rsidTr="00240CCC">
        <w:tc>
          <w:tcPr>
            <w:tcW w:w="1860" w:type="dxa"/>
            <w:tcBorders>
              <w:bottom w:val="single" w:sz="12" w:space="0" w:color="000000"/>
            </w:tcBorders>
          </w:tcPr>
          <w:p w:rsidR="00240CCC" w:rsidRPr="002426E3" w:rsidRDefault="00240CCC" w:rsidP="00240CCC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240CCC" w:rsidRPr="000F6C13" w:rsidRDefault="00240CCC" w:rsidP="00240C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funcionalidades con información explicita</w:t>
            </w:r>
          </w:p>
        </w:tc>
      </w:tr>
      <w:tr w:rsidR="00240CCC" w:rsidRPr="002426E3" w:rsidTr="00240CCC">
        <w:tc>
          <w:tcPr>
            <w:tcW w:w="1860" w:type="dxa"/>
            <w:tcBorders>
              <w:top w:val="nil"/>
            </w:tcBorders>
          </w:tcPr>
          <w:p w:rsidR="00240CCC" w:rsidRPr="002426E3" w:rsidRDefault="00240CCC" w:rsidP="00240CCC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240CCC" w:rsidRPr="009E4D21" w:rsidRDefault="00240CCC" w:rsidP="00240CCC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protección frente a errores de usuario,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240CCC" w:rsidRPr="002426E3" w:rsidTr="00240CCC">
        <w:tc>
          <w:tcPr>
            <w:tcW w:w="1860" w:type="dxa"/>
          </w:tcPr>
          <w:p w:rsidR="00240CCC" w:rsidRPr="002426E3" w:rsidRDefault="00240CCC" w:rsidP="00240CCC">
            <w:pPr>
              <w:pStyle w:val="Tabletext"/>
            </w:pPr>
            <w:proofErr w:type="spellStart"/>
            <w:r w:rsidRPr="002426E3">
              <w:t>Goals</w:t>
            </w:r>
            <w:proofErr w:type="spellEnd"/>
          </w:p>
        </w:tc>
        <w:tc>
          <w:tcPr>
            <w:tcW w:w="6885" w:type="dxa"/>
          </w:tcPr>
          <w:p w:rsidR="00240CCC" w:rsidRDefault="00240CCC" w:rsidP="00240CCC">
            <w:pPr>
              <w:pStyle w:val="Textoindependiente"/>
              <w:numPr>
                <w:ilvl w:val="0"/>
                <w:numId w:val="23"/>
              </w:numPr>
            </w:pPr>
            <w:r>
              <w:t xml:space="preserve"> </w:t>
            </w:r>
            <w:r w:rsidR="00181DB6">
              <w:t>Determinar la claridad de los formularios.</w:t>
            </w:r>
          </w:p>
          <w:p w:rsidR="00181DB6" w:rsidRPr="007A0D65" w:rsidRDefault="00181DB6" w:rsidP="00181DB6">
            <w:pPr>
              <w:pStyle w:val="Textoindependiente"/>
              <w:numPr>
                <w:ilvl w:val="0"/>
                <w:numId w:val="23"/>
              </w:numPr>
            </w:pPr>
            <w:r>
              <w:lastRenderedPageBreak/>
              <w:t>Prevenir que el usuario se pierda en el proceso que está ejecutando.</w:t>
            </w:r>
          </w:p>
        </w:tc>
      </w:tr>
      <w:tr w:rsidR="00240CCC" w:rsidRPr="002426E3" w:rsidTr="00240CCC">
        <w:tc>
          <w:tcPr>
            <w:tcW w:w="1860" w:type="dxa"/>
          </w:tcPr>
          <w:p w:rsidR="00240CCC" w:rsidRPr="002426E3" w:rsidRDefault="00240CCC" w:rsidP="00240CCC">
            <w:pPr>
              <w:pStyle w:val="Tabletext"/>
            </w:pPr>
            <w:proofErr w:type="spellStart"/>
            <w:r w:rsidRPr="002426E3">
              <w:lastRenderedPageBreak/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</w:t>
            </w:r>
          </w:p>
          <w:p w:rsidR="00240CCC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Donde A=Cantidad de funciones con información y B= Cantidad total de funciones </w:t>
            </w:r>
          </w:p>
        </w:tc>
      </w:tr>
      <w:tr w:rsidR="00240CCC" w:rsidRPr="002426E3" w:rsidTr="00240CCC">
        <w:tc>
          <w:tcPr>
            <w:tcW w:w="1860" w:type="dxa"/>
          </w:tcPr>
          <w:p w:rsidR="00240CCC" w:rsidRPr="002426E3" w:rsidRDefault="00240CCC" w:rsidP="00240CCC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240CCC" w:rsidRPr="002426E3" w:rsidRDefault="00240CCC" w:rsidP="00240CCC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8D43AC" w:rsidRDefault="008D43AC" w:rsidP="002426E3"/>
    <w:p w:rsidR="00782F05" w:rsidRPr="007A0D65" w:rsidRDefault="00DE438C" w:rsidP="00782F05">
      <w:pPr>
        <w:pStyle w:val="Ttulo2"/>
        <w:rPr>
          <w:rFonts w:ascii="Times New Roman" w:hAnsi="Times New Roman"/>
          <w:b w:val="0"/>
          <w:sz w:val="24"/>
        </w:rPr>
      </w:pPr>
      <w:bookmarkStart w:id="34" w:name="_Toc398977342"/>
      <w:r>
        <w:rPr>
          <w:rFonts w:ascii="Calibri" w:hAnsi="Calibri" w:cs="Calibri"/>
          <w:color w:val="000000"/>
          <w:sz w:val="22"/>
          <w:szCs w:val="22"/>
        </w:rPr>
        <w:t>Cantidad de comentarios positivos acerca de la estética de la interfaz</w:t>
      </w:r>
      <w:bookmarkEnd w:id="34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782F05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782F05" w:rsidRPr="002426E3" w:rsidRDefault="00782F05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782F05" w:rsidRPr="000F6C13" w:rsidRDefault="00782F05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comentarios positivos acerca de la estética de la interfaz</w:t>
            </w:r>
          </w:p>
        </w:tc>
      </w:tr>
      <w:tr w:rsidR="00782F05" w:rsidRPr="002426E3" w:rsidTr="00D90ABB">
        <w:tc>
          <w:tcPr>
            <w:tcW w:w="1860" w:type="dxa"/>
            <w:tcBorders>
              <w:top w:val="nil"/>
            </w:tcBorders>
          </w:tcPr>
          <w:p w:rsidR="00782F05" w:rsidRPr="002426E3" w:rsidRDefault="00782F05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782F05" w:rsidRPr="009E4D21" w:rsidRDefault="00782F05" w:rsidP="00782F05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proofErr w:type="spellStart"/>
            <w:r>
              <w:t>estetica</w:t>
            </w:r>
            <w:proofErr w:type="spellEnd"/>
            <w:r>
              <w:t>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782F05" w:rsidRPr="002426E3" w:rsidTr="00D90ABB">
        <w:tc>
          <w:tcPr>
            <w:tcW w:w="1860" w:type="dxa"/>
          </w:tcPr>
          <w:p w:rsidR="00782F05" w:rsidRPr="002426E3" w:rsidRDefault="00782F05" w:rsidP="00235D50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 w:rsidR="00235D50">
              <w:tab/>
            </w:r>
          </w:p>
        </w:tc>
        <w:tc>
          <w:tcPr>
            <w:tcW w:w="6885" w:type="dxa"/>
          </w:tcPr>
          <w:p w:rsidR="00782F05" w:rsidRDefault="00782F05" w:rsidP="00782F05">
            <w:pPr>
              <w:pStyle w:val="Textoindependiente"/>
              <w:numPr>
                <w:ilvl w:val="0"/>
                <w:numId w:val="23"/>
              </w:numPr>
            </w:pPr>
            <w:r>
              <w:t xml:space="preserve"> Medir la aceptación del entorno grafico entre los usuarios finales.</w:t>
            </w:r>
          </w:p>
          <w:p w:rsidR="00782F05" w:rsidRPr="007A0D65" w:rsidRDefault="00782F05" w:rsidP="00782F05">
            <w:pPr>
              <w:pStyle w:val="Textoindependiente"/>
              <w:numPr>
                <w:ilvl w:val="0"/>
                <w:numId w:val="23"/>
              </w:numPr>
            </w:pPr>
            <w:r>
              <w:t>Determinar cambios en las vistas.</w:t>
            </w:r>
          </w:p>
        </w:tc>
      </w:tr>
      <w:tr w:rsidR="00782F05" w:rsidRPr="002426E3" w:rsidTr="00D90ABB">
        <w:tc>
          <w:tcPr>
            <w:tcW w:w="1860" w:type="dxa"/>
          </w:tcPr>
          <w:p w:rsidR="00782F05" w:rsidRPr="002426E3" w:rsidRDefault="00782F05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</w:t>
            </w:r>
          </w:p>
          <w:p w:rsidR="00782F05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comentarios positivos y B=Cantidad total de comentarios</w:t>
            </w:r>
          </w:p>
        </w:tc>
      </w:tr>
      <w:tr w:rsidR="00782F05" w:rsidRPr="002426E3" w:rsidTr="00D90ABB">
        <w:tc>
          <w:tcPr>
            <w:tcW w:w="1860" w:type="dxa"/>
          </w:tcPr>
          <w:p w:rsidR="00782F05" w:rsidRPr="002426E3" w:rsidRDefault="00782F05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782F05" w:rsidRPr="002426E3" w:rsidRDefault="00782F05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782F05" w:rsidRDefault="00782F05" w:rsidP="00782F05"/>
    <w:p w:rsidR="00235D50" w:rsidRPr="007A0D65" w:rsidRDefault="00DE438C" w:rsidP="00235D50">
      <w:pPr>
        <w:pStyle w:val="Ttulo2"/>
        <w:rPr>
          <w:rFonts w:ascii="Times New Roman" w:hAnsi="Times New Roman"/>
          <w:b w:val="0"/>
          <w:sz w:val="24"/>
        </w:rPr>
      </w:pPr>
      <w:bookmarkStart w:id="35" w:name="_Toc398977343"/>
      <w:r>
        <w:rPr>
          <w:rFonts w:ascii="Calibri" w:hAnsi="Calibri" w:cs="Calibri"/>
          <w:color w:val="000000"/>
          <w:sz w:val="22"/>
          <w:szCs w:val="22"/>
        </w:rPr>
        <w:t>Cantidad de funciones para la ayuda de personas</w:t>
      </w:r>
      <w:r>
        <w:rPr>
          <w:rFonts w:ascii="Calibri" w:hAnsi="Calibri" w:cs="Calibri"/>
          <w:color w:val="000000"/>
          <w:sz w:val="22"/>
          <w:szCs w:val="22"/>
        </w:rPr>
        <w:t xml:space="preserve"> con algún tipo de discapacidad</w:t>
      </w:r>
      <w:bookmarkEnd w:id="35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235D50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235D50" w:rsidRPr="002426E3" w:rsidRDefault="00235D50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235D50" w:rsidRPr="000F6C13" w:rsidRDefault="00235D50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funciones para la ayuda de personas</w:t>
            </w:r>
            <w:r w:rsidR="00DE43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algún tipo de discapacidad</w:t>
            </w:r>
          </w:p>
        </w:tc>
      </w:tr>
      <w:tr w:rsidR="00235D50" w:rsidRPr="002426E3" w:rsidTr="00D90ABB">
        <w:tc>
          <w:tcPr>
            <w:tcW w:w="1860" w:type="dxa"/>
            <w:tcBorders>
              <w:top w:val="nil"/>
            </w:tcBorders>
          </w:tcPr>
          <w:p w:rsidR="00235D50" w:rsidRPr="002426E3" w:rsidRDefault="00235D50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235D50" w:rsidRPr="009E4D21" w:rsidRDefault="00235D50" w:rsidP="00235D50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accesibilidad, perteneciente al</w:t>
            </w:r>
            <w:r w:rsidRPr="009E4D21">
              <w:t xml:space="preserve"> factor </w:t>
            </w:r>
            <w:r>
              <w:t>usabilidad</w:t>
            </w:r>
            <w:r w:rsidRPr="009E4D21">
              <w:t>.</w:t>
            </w:r>
          </w:p>
        </w:tc>
      </w:tr>
      <w:tr w:rsidR="00235D50" w:rsidRPr="002426E3" w:rsidTr="00D90ABB">
        <w:tc>
          <w:tcPr>
            <w:tcW w:w="1860" w:type="dxa"/>
          </w:tcPr>
          <w:p w:rsidR="00235D50" w:rsidRPr="002426E3" w:rsidRDefault="00235D50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235D50" w:rsidRPr="007A0D65" w:rsidRDefault="00235D50" w:rsidP="00A20BCF">
            <w:pPr>
              <w:pStyle w:val="Textoindependiente"/>
              <w:numPr>
                <w:ilvl w:val="0"/>
                <w:numId w:val="23"/>
              </w:numPr>
            </w:pPr>
            <w:r>
              <w:t xml:space="preserve"> .</w:t>
            </w:r>
            <w:r w:rsidR="00A20BCF">
              <w:t xml:space="preserve">Estructurar un dominio con las discapacidades que podría tener un usuario y que el sistema le brindara ayuda. </w:t>
            </w:r>
          </w:p>
        </w:tc>
      </w:tr>
      <w:tr w:rsidR="00235D50" w:rsidRPr="002426E3" w:rsidTr="00D90ABB">
        <w:tc>
          <w:tcPr>
            <w:tcW w:w="1860" w:type="dxa"/>
          </w:tcPr>
          <w:p w:rsidR="00235D50" w:rsidRPr="002426E3" w:rsidRDefault="00235D50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</w:t>
            </w:r>
          </w:p>
          <w:p w:rsidR="00235D50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funciones para ayudas y B=Cantidad total de funciones.</w:t>
            </w:r>
          </w:p>
        </w:tc>
      </w:tr>
      <w:tr w:rsidR="00235D50" w:rsidRPr="002426E3" w:rsidTr="00D90ABB">
        <w:tc>
          <w:tcPr>
            <w:tcW w:w="1860" w:type="dxa"/>
          </w:tcPr>
          <w:p w:rsidR="00235D50" w:rsidRPr="002426E3" w:rsidRDefault="00235D50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235D50" w:rsidRPr="002426E3" w:rsidRDefault="00235D50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235D50" w:rsidRDefault="00235D50" w:rsidP="00235D50"/>
    <w:p w:rsidR="00A20BCF" w:rsidRPr="007A0D65" w:rsidRDefault="00DE438C" w:rsidP="00A20BCF">
      <w:pPr>
        <w:pStyle w:val="Ttulo2"/>
        <w:rPr>
          <w:rFonts w:ascii="Times New Roman" w:hAnsi="Times New Roman"/>
          <w:b w:val="0"/>
          <w:sz w:val="24"/>
        </w:rPr>
      </w:pPr>
      <w:bookmarkStart w:id="36" w:name="_Toc398977344"/>
      <w:r>
        <w:rPr>
          <w:rFonts w:ascii="Calibri" w:hAnsi="Calibri" w:cs="Calibri"/>
          <w:color w:val="000000"/>
          <w:sz w:val="22"/>
          <w:szCs w:val="22"/>
        </w:rPr>
        <w:lastRenderedPageBreak/>
        <w:t>Numero de módulos en la versión actual</w:t>
      </w:r>
      <w:bookmarkEnd w:id="36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20BCF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20BCF" w:rsidRPr="000F6C13" w:rsidRDefault="00A20BCF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en la versión actual</w:t>
            </w:r>
          </w:p>
        </w:tc>
      </w:tr>
      <w:tr w:rsidR="00A20BCF" w:rsidRPr="002426E3" w:rsidTr="00D90ABB">
        <w:tc>
          <w:tcPr>
            <w:tcW w:w="1860" w:type="dxa"/>
            <w:tcBorders>
              <w:top w:val="nil"/>
            </w:tcBorders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20BCF" w:rsidRPr="009E4D21" w:rsidRDefault="00A20BCF" w:rsidP="00A20BCF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madurez,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A20BCF" w:rsidRPr="002426E3" w:rsidTr="00D90ABB">
        <w:tc>
          <w:tcPr>
            <w:tcW w:w="1860" w:type="dxa"/>
          </w:tcPr>
          <w:p w:rsidR="00A20BCF" w:rsidRPr="002426E3" w:rsidRDefault="00A20BCF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A20BCF" w:rsidRDefault="00A20BCF" w:rsidP="00A20BCF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avances de la iteración actual.</w:t>
            </w:r>
          </w:p>
          <w:p w:rsidR="00A20BCF" w:rsidRPr="007A0D65" w:rsidRDefault="00A20BCF" w:rsidP="00A20BCF">
            <w:pPr>
              <w:pStyle w:val="Textoindependiente"/>
              <w:numPr>
                <w:ilvl w:val="0"/>
                <w:numId w:val="23"/>
              </w:numPr>
            </w:pPr>
            <w:r>
              <w:t xml:space="preserve">Medir progreso entre versiones. </w:t>
            </w:r>
          </w:p>
        </w:tc>
      </w:tr>
      <w:tr w:rsidR="00A20BCF" w:rsidRPr="002426E3" w:rsidTr="00D90ABB">
        <w:tc>
          <w:tcPr>
            <w:tcW w:w="1860" w:type="dxa"/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</w:t>
            </w:r>
          </w:p>
          <w:p w:rsidR="00A20BCF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módulos de la versión actual y B=Cantidad total de módulos realizados</w:t>
            </w:r>
          </w:p>
        </w:tc>
      </w:tr>
      <w:tr w:rsidR="00A20BCF" w:rsidRPr="002426E3" w:rsidTr="00D90ABB">
        <w:tc>
          <w:tcPr>
            <w:tcW w:w="1860" w:type="dxa"/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20BCF" w:rsidRPr="002426E3" w:rsidRDefault="00A20BCF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240CCC" w:rsidRDefault="00240CCC" w:rsidP="002426E3"/>
    <w:p w:rsidR="00A20BCF" w:rsidRPr="007A0D65" w:rsidRDefault="00DE438C" w:rsidP="00A20BCF">
      <w:pPr>
        <w:pStyle w:val="Ttulo2"/>
        <w:rPr>
          <w:rFonts w:ascii="Times New Roman" w:hAnsi="Times New Roman"/>
          <w:b w:val="0"/>
          <w:sz w:val="24"/>
        </w:rPr>
      </w:pPr>
      <w:bookmarkStart w:id="37" w:name="_Toc398977345"/>
      <w:r>
        <w:rPr>
          <w:rFonts w:ascii="Calibri" w:hAnsi="Calibri" w:cs="Calibri"/>
          <w:color w:val="000000"/>
          <w:sz w:val="22"/>
          <w:szCs w:val="22"/>
        </w:rPr>
        <w:t>Numero de módulos en la versión actual que han sido modificados</w:t>
      </w:r>
      <w:bookmarkEnd w:id="37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20BCF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20BCF" w:rsidRPr="000F6C13" w:rsidRDefault="00A20BCF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en la versión actual que han sido modificados</w:t>
            </w:r>
          </w:p>
        </w:tc>
      </w:tr>
      <w:tr w:rsidR="00A20BCF" w:rsidRPr="002426E3" w:rsidTr="00D90ABB">
        <w:tc>
          <w:tcPr>
            <w:tcW w:w="1860" w:type="dxa"/>
            <w:tcBorders>
              <w:top w:val="nil"/>
            </w:tcBorders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20BCF" w:rsidRPr="009E4D21" w:rsidRDefault="00A20BCF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madurez,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A20BCF" w:rsidRPr="002426E3" w:rsidTr="00D90ABB">
        <w:tc>
          <w:tcPr>
            <w:tcW w:w="1860" w:type="dxa"/>
          </w:tcPr>
          <w:p w:rsidR="00A20BCF" w:rsidRPr="002426E3" w:rsidRDefault="00A20BCF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A20BCF" w:rsidRDefault="00A20BCF" w:rsidP="00A20BCF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un grado de complejidad de las funcionalidades que se están tratando en la iteración.</w:t>
            </w:r>
          </w:p>
          <w:p w:rsidR="00A20BCF" w:rsidRPr="007A0D65" w:rsidRDefault="006822E7" w:rsidP="00A20BCF">
            <w:pPr>
              <w:pStyle w:val="Textoindependiente"/>
              <w:numPr>
                <w:ilvl w:val="0"/>
                <w:numId w:val="23"/>
              </w:numPr>
            </w:pPr>
            <w:r>
              <w:t>Marcar los módulos más modificados para poner especial atención en pruebas manuales.</w:t>
            </w:r>
            <w:r w:rsidR="00A20BCF">
              <w:t xml:space="preserve"> </w:t>
            </w:r>
          </w:p>
        </w:tc>
      </w:tr>
      <w:tr w:rsidR="00A20BCF" w:rsidRPr="002426E3" w:rsidTr="00D90ABB">
        <w:tc>
          <w:tcPr>
            <w:tcW w:w="1860" w:type="dxa"/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</w:t>
            </w:r>
          </w:p>
          <w:p w:rsidR="00A20BCF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módulos modificados y B=Cantidad total de módulos</w:t>
            </w:r>
          </w:p>
        </w:tc>
      </w:tr>
      <w:tr w:rsidR="00A20BCF" w:rsidRPr="002426E3" w:rsidTr="00D90ABB">
        <w:tc>
          <w:tcPr>
            <w:tcW w:w="1860" w:type="dxa"/>
          </w:tcPr>
          <w:p w:rsidR="00A20BCF" w:rsidRPr="002426E3" w:rsidRDefault="00A20BCF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20BCF" w:rsidRPr="002426E3" w:rsidRDefault="00A20BCF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20BCF" w:rsidRDefault="00A20BCF" w:rsidP="00A20BCF"/>
    <w:p w:rsidR="006822E7" w:rsidRPr="007A0D65" w:rsidRDefault="00DE438C" w:rsidP="006822E7">
      <w:pPr>
        <w:pStyle w:val="Ttulo2"/>
        <w:rPr>
          <w:rFonts w:ascii="Times New Roman" w:hAnsi="Times New Roman"/>
          <w:b w:val="0"/>
          <w:sz w:val="24"/>
        </w:rPr>
      </w:pPr>
      <w:bookmarkStart w:id="38" w:name="_Toc398977346"/>
      <w:r>
        <w:rPr>
          <w:rFonts w:ascii="Calibri" w:hAnsi="Calibri" w:cs="Calibri"/>
          <w:color w:val="000000"/>
          <w:sz w:val="22"/>
          <w:szCs w:val="22"/>
        </w:rPr>
        <w:t>Numero de módulos en la versión actual que han sido añadidos</w:t>
      </w:r>
      <w:bookmarkEnd w:id="38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6822E7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6822E7" w:rsidRPr="002426E3" w:rsidRDefault="006822E7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6822E7" w:rsidRPr="000F6C13" w:rsidRDefault="006822E7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en la versión actual que han sido añadidos</w:t>
            </w:r>
          </w:p>
        </w:tc>
      </w:tr>
      <w:tr w:rsidR="006822E7" w:rsidRPr="002426E3" w:rsidTr="00D90ABB">
        <w:tc>
          <w:tcPr>
            <w:tcW w:w="1860" w:type="dxa"/>
            <w:tcBorders>
              <w:top w:val="nil"/>
            </w:tcBorders>
          </w:tcPr>
          <w:p w:rsidR="006822E7" w:rsidRPr="002426E3" w:rsidRDefault="006822E7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6822E7" w:rsidRPr="009E4D21" w:rsidRDefault="006822E7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madurez,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6822E7" w:rsidRPr="002426E3" w:rsidTr="00D90ABB">
        <w:tc>
          <w:tcPr>
            <w:tcW w:w="1860" w:type="dxa"/>
          </w:tcPr>
          <w:p w:rsidR="006822E7" w:rsidRPr="002426E3" w:rsidRDefault="006822E7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6822E7" w:rsidRPr="007A0D65" w:rsidRDefault="006822E7" w:rsidP="006822E7">
            <w:pPr>
              <w:pStyle w:val="Textoindependiente"/>
              <w:numPr>
                <w:ilvl w:val="0"/>
                <w:numId w:val="23"/>
              </w:numPr>
            </w:pPr>
            <w:r>
              <w:t xml:space="preserve"> Medir el progreso de cada iteración en función de las funcionalidades. </w:t>
            </w:r>
          </w:p>
        </w:tc>
      </w:tr>
      <w:tr w:rsidR="006822E7" w:rsidRPr="002426E3" w:rsidTr="00D90ABB">
        <w:tc>
          <w:tcPr>
            <w:tcW w:w="1860" w:type="dxa"/>
          </w:tcPr>
          <w:p w:rsidR="006822E7" w:rsidRPr="002426E3" w:rsidRDefault="006822E7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</w:t>
            </w:r>
          </w:p>
          <w:p w:rsidR="006822E7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módulos añadidos y B=Cantidad total de módulos</w:t>
            </w:r>
          </w:p>
        </w:tc>
      </w:tr>
      <w:tr w:rsidR="006822E7" w:rsidRPr="002426E3" w:rsidTr="00D90ABB">
        <w:tc>
          <w:tcPr>
            <w:tcW w:w="1860" w:type="dxa"/>
          </w:tcPr>
          <w:p w:rsidR="006822E7" w:rsidRPr="002426E3" w:rsidRDefault="006822E7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6822E7" w:rsidRPr="002426E3" w:rsidRDefault="006822E7" w:rsidP="00D90ABB">
            <w:pPr>
              <w:pStyle w:val="InfoBlue"/>
            </w:pPr>
            <w:r>
              <w:t xml:space="preserve">Esta métrica y todo su proceso están totalmente a cargo del </w:t>
            </w:r>
            <w:r>
              <w:lastRenderedPageBreak/>
              <w:t>equipo de desarrollo.</w:t>
            </w:r>
          </w:p>
        </w:tc>
      </w:tr>
    </w:tbl>
    <w:p w:rsidR="00A20BCF" w:rsidRDefault="00A20BCF" w:rsidP="002426E3"/>
    <w:p w:rsidR="00706BC6" w:rsidRPr="007A0D65" w:rsidRDefault="00DE438C" w:rsidP="00706BC6">
      <w:pPr>
        <w:pStyle w:val="Ttulo2"/>
        <w:rPr>
          <w:rFonts w:ascii="Times New Roman" w:hAnsi="Times New Roman"/>
          <w:b w:val="0"/>
          <w:sz w:val="24"/>
        </w:rPr>
      </w:pPr>
      <w:bookmarkStart w:id="39" w:name="_Toc398977347"/>
      <w:r>
        <w:rPr>
          <w:rFonts w:ascii="Calibri" w:hAnsi="Calibri" w:cs="Calibri"/>
          <w:color w:val="000000"/>
          <w:sz w:val="22"/>
          <w:szCs w:val="22"/>
        </w:rPr>
        <w:t>Numero de módulos de la versión anterior que han sido eliminados</w:t>
      </w:r>
      <w:bookmarkEnd w:id="39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706BC6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706BC6" w:rsidRPr="002426E3" w:rsidRDefault="00706BC6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706BC6" w:rsidRPr="000F6C13" w:rsidRDefault="00706BC6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módulos de la versión anterior que han sido eliminados en la versión actual</w:t>
            </w:r>
          </w:p>
        </w:tc>
      </w:tr>
      <w:tr w:rsidR="00706BC6" w:rsidRPr="002426E3" w:rsidTr="00D90ABB">
        <w:tc>
          <w:tcPr>
            <w:tcW w:w="1860" w:type="dxa"/>
            <w:tcBorders>
              <w:top w:val="nil"/>
            </w:tcBorders>
          </w:tcPr>
          <w:p w:rsidR="00706BC6" w:rsidRPr="002426E3" w:rsidRDefault="00706BC6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706BC6" w:rsidRPr="009E4D21" w:rsidRDefault="00706BC6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madurez,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706BC6" w:rsidRPr="002426E3" w:rsidTr="00D90ABB">
        <w:tc>
          <w:tcPr>
            <w:tcW w:w="1860" w:type="dxa"/>
          </w:tcPr>
          <w:p w:rsidR="00706BC6" w:rsidRPr="002426E3" w:rsidRDefault="00706BC6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706BC6" w:rsidRPr="007A0D65" w:rsidRDefault="00706BC6" w:rsidP="00706BC6">
            <w:pPr>
              <w:pStyle w:val="Textoindependiente"/>
              <w:numPr>
                <w:ilvl w:val="0"/>
                <w:numId w:val="23"/>
              </w:numPr>
            </w:pPr>
            <w:r>
              <w:t xml:space="preserve"> Llevar registro de la eliminación de código. </w:t>
            </w:r>
          </w:p>
        </w:tc>
      </w:tr>
      <w:tr w:rsidR="00706BC6" w:rsidRPr="002426E3" w:rsidTr="00D90ABB">
        <w:tc>
          <w:tcPr>
            <w:tcW w:w="1860" w:type="dxa"/>
          </w:tcPr>
          <w:p w:rsidR="00706BC6" w:rsidRPr="002426E3" w:rsidRDefault="00706BC6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</w:t>
            </w:r>
          </w:p>
          <w:p w:rsidR="00706BC6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módulos eliminados y B=Cantidad total de módulos</w:t>
            </w:r>
          </w:p>
        </w:tc>
      </w:tr>
      <w:tr w:rsidR="00706BC6" w:rsidRPr="002426E3" w:rsidTr="00D90ABB">
        <w:tc>
          <w:tcPr>
            <w:tcW w:w="1860" w:type="dxa"/>
          </w:tcPr>
          <w:p w:rsidR="00706BC6" w:rsidRPr="002426E3" w:rsidRDefault="00706BC6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706BC6" w:rsidRPr="002426E3" w:rsidRDefault="00706BC6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706BC6" w:rsidRDefault="00706BC6" w:rsidP="002426E3"/>
    <w:p w:rsidR="00D64569" w:rsidRPr="007A0D65" w:rsidRDefault="00DE438C" w:rsidP="00D64569">
      <w:pPr>
        <w:pStyle w:val="Ttulo2"/>
        <w:rPr>
          <w:rFonts w:ascii="Times New Roman" w:hAnsi="Times New Roman"/>
          <w:b w:val="0"/>
          <w:sz w:val="24"/>
        </w:rPr>
      </w:pPr>
      <w:bookmarkStart w:id="40" w:name="_Toc398977348"/>
      <w:r>
        <w:rPr>
          <w:rFonts w:ascii="Calibri" w:hAnsi="Calibri" w:cs="Calibri"/>
          <w:color w:val="000000"/>
          <w:sz w:val="22"/>
          <w:szCs w:val="22"/>
        </w:rPr>
        <w:t>Tiempo de funcionamiento programado</w:t>
      </w:r>
      <w:bookmarkEnd w:id="40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D64569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D64569" w:rsidRPr="002426E3" w:rsidRDefault="00D64569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D64569" w:rsidRPr="000F6C13" w:rsidRDefault="00D64569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de funcionamiento programado</w:t>
            </w:r>
          </w:p>
        </w:tc>
      </w:tr>
      <w:tr w:rsidR="00D64569" w:rsidRPr="002426E3" w:rsidTr="00D90ABB">
        <w:tc>
          <w:tcPr>
            <w:tcW w:w="1860" w:type="dxa"/>
            <w:tcBorders>
              <w:top w:val="nil"/>
            </w:tcBorders>
          </w:tcPr>
          <w:p w:rsidR="00D64569" w:rsidRPr="002426E3" w:rsidRDefault="00D64569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D64569" w:rsidRPr="009E4D21" w:rsidRDefault="00D64569" w:rsidP="00D64569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disponibilidad,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D64569" w:rsidRPr="002426E3" w:rsidTr="00D90ABB">
        <w:tc>
          <w:tcPr>
            <w:tcW w:w="1860" w:type="dxa"/>
          </w:tcPr>
          <w:p w:rsidR="00D64569" w:rsidRPr="002426E3" w:rsidRDefault="00D64569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D64569" w:rsidRDefault="00D64569" w:rsidP="00D64569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la manera en que se debería realizar el mantenimiento.</w:t>
            </w:r>
          </w:p>
          <w:p w:rsidR="00D64569" w:rsidRPr="007A0D65" w:rsidRDefault="00D64569" w:rsidP="00D64569">
            <w:pPr>
              <w:pStyle w:val="Textoindependiente"/>
              <w:numPr>
                <w:ilvl w:val="0"/>
                <w:numId w:val="23"/>
              </w:numPr>
            </w:pPr>
            <w:r>
              <w:t>Gestionar el aseguramiento del tiempo de funcionamiento.</w:t>
            </w:r>
          </w:p>
        </w:tc>
      </w:tr>
      <w:tr w:rsidR="00D64569" w:rsidRPr="002426E3" w:rsidTr="00D90ABB">
        <w:tc>
          <w:tcPr>
            <w:tcW w:w="1860" w:type="dxa"/>
          </w:tcPr>
          <w:p w:rsidR="00D64569" w:rsidRPr="002426E3" w:rsidRDefault="00D64569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D64569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X=Tiempo Estimado – Tiempo Programado</w:t>
            </w:r>
          </w:p>
        </w:tc>
      </w:tr>
      <w:tr w:rsidR="00D64569" w:rsidRPr="002426E3" w:rsidTr="00D90ABB">
        <w:tc>
          <w:tcPr>
            <w:tcW w:w="1860" w:type="dxa"/>
          </w:tcPr>
          <w:p w:rsidR="00D64569" w:rsidRPr="002426E3" w:rsidRDefault="00D64569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D64569" w:rsidRPr="002426E3" w:rsidRDefault="00D64569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782F05" w:rsidRDefault="00782F05" w:rsidP="002426E3"/>
    <w:p w:rsidR="00B8714C" w:rsidRPr="007A0D65" w:rsidRDefault="00DE438C" w:rsidP="00B8714C">
      <w:pPr>
        <w:pStyle w:val="Ttulo2"/>
        <w:rPr>
          <w:rFonts w:ascii="Times New Roman" w:hAnsi="Times New Roman"/>
          <w:b w:val="0"/>
          <w:sz w:val="24"/>
        </w:rPr>
      </w:pPr>
      <w:bookmarkStart w:id="41" w:name="_Toc398977349"/>
      <w:r>
        <w:rPr>
          <w:rFonts w:ascii="Calibri" w:hAnsi="Calibri" w:cs="Calibri"/>
          <w:color w:val="000000"/>
          <w:sz w:val="22"/>
          <w:szCs w:val="22"/>
        </w:rPr>
        <w:t>Duración promedio de cada interrupción</w:t>
      </w:r>
      <w:bookmarkEnd w:id="41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B8714C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B8714C" w:rsidRPr="002426E3" w:rsidRDefault="00B8714C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8714C" w:rsidRPr="000F6C13" w:rsidRDefault="00B8714C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Duración promedio de cada interrupción</w:t>
            </w:r>
          </w:p>
        </w:tc>
      </w:tr>
      <w:tr w:rsidR="00B8714C" w:rsidRPr="002426E3" w:rsidTr="00D90ABB">
        <w:tc>
          <w:tcPr>
            <w:tcW w:w="1860" w:type="dxa"/>
            <w:tcBorders>
              <w:top w:val="nil"/>
            </w:tcBorders>
          </w:tcPr>
          <w:p w:rsidR="00B8714C" w:rsidRPr="002426E3" w:rsidRDefault="00B8714C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B8714C" w:rsidRPr="009E4D21" w:rsidRDefault="00B8714C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disponibilidad,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B8714C" w:rsidRPr="002426E3" w:rsidTr="00D90ABB">
        <w:tc>
          <w:tcPr>
            <w:tcW w:w="1860" w:type="dxa"/>
          </w:tcPr>
          <w:p w:rsidR="00B8714C" w:rsidRPr="002426E3" w:rsidRDefault="00B8714C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B8714C" w:rsidRPr="007A0D65" w:rsidRDefault="00B8714C" w:rsidP="00B8714C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el tiempo en que debería ser realizado el mantenimiento.</w:t>
            </w:r>
          </w:p>
        </w:tc>
      </w:tr>
      <w:tr w:rsidR="00B8714C" w:rsidRPr="002426E3" w:rsidTr="00D90ABB">
        <w:tc>
          <w:tcPr>
            <w:tcW w:w="1860" w:type="dxa"/>
          </w:tcPr>
          <w:p w:rsidR="00B8714C" w:rsidRPr="002426E3" w:rsidRDefault="00B8714C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tbl>
            <w:tblPr>
              <w:tblW w:w="493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30"/>
            </w:tblGrid>
            <w:tr w:rsidR="00B36ACF" w:rsidTr="00B36ACF">
              <w:trPr>
                <w:trHeight w:val="90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ACF" w:rsidRDefault="00B36AC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342900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543050" cy="419100"/>
                            <wp:effectExtent l="0" t="0" r="0" b="0"/>
                            <wp:wrapNone/>
                            <wp:docPr id="2" name="Cuadro de text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534907" cy="409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450C7A" w:rsidRDefault="00450C7A" w:rsidP="00B36AC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nary>
                                              <m:naryPr>
                                                <m:chr m:val="∑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TiempoInterrupcion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n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nary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none" lIns="0" tIns="0" rIns="0" bIns="0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2" o:spid="_x0000_s1026" type="#_x0000_t202" style="position:absolute;margin-left:27pt;margin-top:6.75pt;width:121.5pt;height:3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" filled="f" stroked="f">
                            <v:textbox style="mso-fit-shape-to-text:t" inset="0,0,0,0">
                              <w:txbxContent>
                                <w:p w:rsidR="00450C7A" w:rsidRDefault="00450C7A" w:rsidP="00B36AC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TiempoInterrupcion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00"/>
                  </w:tblGrid>
                  <w:tr w:rsidR="00B36ACF" w:rsidTr="00B36ACF">
                    <w:trPr>
                      <w:trHeight w:val="900"/>
                      <w:tblCellSpacing w:w="0" w:type="dxa"/>
                    </w:trPr>
                    <w:tc>
                      <w:tcPr>
                        <w:tcW w:w="490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B36ACF" w:rsidRDefault="00B36ACF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Donde n es el número de interrupciones</w:t>
                        </w:r>
                      </w:p>
                    </w:tc>
                  </w:tr>
                </w:tbl>
                <w:p w:rsidR="00B36ACF" w:rsidRDefault="00B36AC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8714C" w:rsidRPr="002426E3" w:rsidRDefault="00B8714C" w:rsidP="00D90ABB">
            <w:pPr>
              <w:pStyle w:val="InfoBlue"/>
            </w:pPr>
          </w:p>
        </w:tc>
      </w:tr>
      <w:tr w:rsidR="00B8714C" w:rsidRPr="002426E3" w:rsidTr="00D90ABB">
        <w:tc>
          <w:tcPr>
            <w:tcW w:w="1860" w:type="dxa"/>
          </w:tcPr>
          <w:p w:rsidR="00B8714C" w:rsidRPr="002426E3" w:rsidRDefault="00B8714C" w:rsidP="00D90ABB">
            <w:pPr>
              <w:pStyle w:val="Tabletext"/>
            </w:pPr>
            <w:proofErr w:type="spellStart"/>
            <w:r w:rsidRPr="002426E3">
              <w:lastRenderedPageBreak/>
              <w:t>Responsibilities</w:t>
            </w:r>
            <w:proofErr w:type="spellEnd"/>
          </w:p>
        </w:tc>
        <w:tc>
          <w:tcPr>
            <w:tcW w:w="6885" w:type="dxa"/>
          </w:tcPr>
          <w:p w:rsidR="00B8714C" w:rsidRPr="002426E3" w:rsidRDefault="00B8714C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B8714C" w:rsidRDefault="00B8714C" w:rsidP="002426E3"/>
    <w:p w:rsidR="00AB7440" w:rsidRPr="007A0D65" w:rsidRDefault="00DE438C" w:rsidP="00AB7440">
      <w:pPr>
        <w:pStyle w:val="Ttulo2"/>
        <w:rPr>
          <w:rFonts w:ascii="Times New Roman" w:hAnsi="Times New Roman"/>
          <w:b w:val="0"/>
          <w:sz w:val="24"/>
        </w:rPr>
      </w:pPr>
      <w:bookmarkStart w:id="42" w:name="_Toc398977350"/>
      <w:r>
        <w:rPr>
          <w:rFonts w:ascii="Calibri" w:hAnsi="Calibri" w:cs="Calibri"/>
          <w:color w:val="000000"/>
          <w:sz w:val="22"/>
          <w:szCs w:val="22"/>
        </w:rPr>
        <w:t>Frecuencia de interrupciones del sistema</w:t>
      </w:r>
      <w:bookmarkEnd w:id="42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B7440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AB7440" w:rsidRPr="002426E3" w:rsidRDefault="00AB7440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B7440" w:rsidRPr="000F6C13" w:rsidRDefault="00AB7440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Frecuencia de interrupciones del sistema</w:t>
            </w:r>
          </w:p>
        </w:tc>
      </w:tr>
      <w:tr w:rsidR="00AB7440" w:rsidRPr="002426E3" w:rsidTr="00D90ABB">
        <w:tc>
          <w:tcPr>
            <w:tcW w:w="1860" w:type="dxa"/>
            <w:tcBorders>
              <w:top w:val="nil"/>
            </w:tcBorders>
          </w:tcPr>
          <w:p w:rsidR="00AB7440" w:rsidRPr="002426E3" w:rsidRDefault="00AB7440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B7440" w:rsidRPr="009E4D21" w:rsidRDefault="00AB7440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disponibilidad,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AB7440" w:rsidRPr="002426E3" w:rsidTr="00D90ABB">
        <w:tc>
          <w:tcPr>
            <w:tcW w:w="1860" w:type="dxa"/>
          </w:tcPr>
          <w:p w:rsidR="00AB7440" w:rsidRPr="002426E3" w:rsidRDefault="00AB7440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926D1B" w:rsidRPr="007A0D65" w:rsidRDefault="00AB7440" w:rsidP="00926D1B">
            <w:pPr>
              <w:pStyle w:val="Textoindependiente"/>
              <w:numPr>
                <w:ilvl w:val="0"/>
                <w:numId w:val="23"/>
              </w:numPr>
            </w:pPr>
            <w:r>
              <w:t xml:space="preserve"> Planificar </w:t>
            </w:r>
            <w:r w:rsidR="00926D1B">
              <w:t>interrupciones programadas y prevenir posibles caídas del sistema.</w:t>
            </w:r>
          </w:p>
        </w:tc>
      </w:tr>
      <w:tr w:rsidR="00AB7440" w:rsidRPr="002426E3" w:rsidTr="00D90ABB">
        <w:tc>
          <w:tcPr>
            <w:tcW w:w="1860" w:type="dxa"/>
          </w:tcPr>
          <w:p w:rsidR="00AB7440" w:rsidRPr="002426E3" w:rsidRDefault="00AB7440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B7440" w:rsidRPr="00B36ACF" w:rsidRDefault="00B36ACF" w:rsidP="00B36A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Porcentaje de interrupciones de sistema por día.</w:t>
            </w:r>
          </w:p>
        </w:tc>
      </w:tr>
      <w:tr w:rsidR="00AB7440" w:rsidRPr="002426E3" w:rsidTr="00D90ABB">
        <w:tc>
          <w:tcPr>
            <w:tcW w:w="1860" w:type="dxa"/>
          </w:tcPr>
          <w:p w:rsidR="00AB7440" w:rsidRPr="002426E3" w:rsidRDefault="00AB7440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B7440" w:rsidRPr="002426E3" w:rsidRDefault="00AB7440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B7440" w:rsidRDefault="00AB7440" w:rsidP="00AB7440"/>
    <w:p w:rsidR="00F3507D" w:rsidRPr="007A0D65" w:rsidRDefault="00DE438C" w:rsidP="00F3507D">
      <w:pPr>
        <w:pStyle w:val="Ttulo2"/>
        <w:rPr>
          <w:rFonts w:ascii="Times New Roman" w:hAnsi="Times New Roman"/>
          <w:b w:val="0"/>
          <w:sz w:val="24"/>
        </w:rPr>
      </w:pPr>
      <w:bookmarkStart w:id="43" w:name="_Toc398977351"/>
      <w:r>
        <w:rPr>
          <w:rFonts w:ascii="Calibri" w:hAnsi="Calibri" w:cs="Calibri"/>
          <w:color w:val="000000"/>
          <w:sz w:val="22"/>
          <w:szCs w:val="22"/>
        </w:rPr>
        <w:t>Grado de tolerancia a fallos</w:t>
      </w:r>
      <w:bookmarkEnd w:id="43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3507D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3507D" w:rsidRPr="000F6C13" w:rsidRDefault="00F3507D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Grado de tolerancia a fallos</w:t>
            </w:r>
          </w:p>
        </w:tc>
      </w:tr>
      <w:tr w:rsidR="00F3507D" w:rsidRPr="002426E3" w:rsidTr="00D90ABB">
        <w:tc>
          <w:tcPr>
            <w:tcW w:w="1860" w:type="dxa"/>
            <w:tcBorders>
              <w:top w:val="nil"/>
            </w:tcBorders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3507D" w:rsidRPr="009E4D21" w:rsidRDefault="00F3507D" w:rsidP="00F3507D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tolerancia a fallos,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F3507D" w:rsidRDefault="00F3507D" w:rsidP="00F3507D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si los fallos pararan completamente al sistema, perderá parcialmente funcionalidad o seguirá su funcionamiento.</w:t>
            </w:r>
          </w:p>
          <w:p w:rsidR="00F3507D" w:rsidRPr="007A0D65" w:rsidRDefault="00F3507D" w:rsidP="00F3507D">
            <w:pPr>
              <w:pStyle w:val="Textoindependiente"/>
              <w:numPr>
                <w:ilvl w:val="0"/>
                <w:numId w:val="23"/>
              </w:numPr>
            </w:pPr>
            <w:r>
              <w:t>Generar un plan de protección ante fallos.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tbl>
            <w:tblPr>
              <w:tblW w:w="493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30"/>
            </w:tblGrid>
            <w:tr w:rsidR="00C27F8A" w:rsidTr="00C27F8A">
              <w:trPr>
                <w:trHeight w:val="915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F8A" w:rsidRDefault="00C27F8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342900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2381250" cy="419100"/>
                            <wp:effectExtent l="0" t="0" r="0" b="0"/>
                            <wp:wrapNone/>
                            <wp:docPr id="7" name="Cuadro de tex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73214" cy="409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C27F8A" w:rsidRDefault="00C27F8A" w:rsidP="00C27F8A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nary>
                                              <m:naryPr>
                                                <m:chr m:val="∑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PorcentajeToleraciaComponente 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n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nary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none" lIns="0" tIns="0" rIns="0" bIns="0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uadro de texto 7" o:spid="_x0000_s1027" type="#_x0000_t202" style="position:absolute;margin-left:27pt;margin-top:6.75pt;width:187.5pt;height:3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" filled="f" stroked="f">
                            <v:textbox style="mso-fit-shape-to-text:t" inset="0,0,0,0">
                              <w:txbxContent>
                                <w:p w:rsidR="00C27F8A" w:rsidRDefault="00C27F8A" w:rsidP="00C27F8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PorcentajeToleraciaComponente 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00"/>
                  </w:tblGrid>
                  <w:tr w:rsidR="00C27F8A" w:rsidTr="00C27F8A">
                    <w:trPr>
                      <w:trHeight w:val="915"/>
                      <w:tblCellSpacing w:w="0" w:type="dxa"/>
                    </w:trPr>
                    <w:tc>
                      <w:tcPr>
                        <w:tcW w:w="490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C27F8A" w:rsidRDefault="00C27F8A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Donde n es el número de componentes</w:t>
                        </w:r>
                      </w:p>
                    </w:tc>
                  </w:tr>
                </w:tbl>
                <w:p w:rsidR="00C27F8A" w:rsidRDefault="00C27F8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3507D" w:rsidRPr="002426E3" w:rsidRDefault="00F3507D" w:rsidP="00C27F8A">
            <w:pPr>
              <w:pStyle w:val="InfoBlue"/>
              <w:ind w:left="0"/>
            </w:pP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F3507D" w:rsidRPr="002426E3" w:rsidRDefault="00F3507D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F3507D" w:rsidRDefault="00F3507D" w:rsidP="00F3507D"/>
    <w:p w:rsidR="00F3507D" w:rsidRPr="007A0D65" w:rsidRDefault="00DE438C" w:rsidP="00F3507D">
      <w:pPr>
        <w:pStyle w:val="Ttulo2"/>
        <w:rPr>
          <w:rFonts w:ascii="Times New Roman" w:hAnsi="Times New Roman"/>
          <w:b w:val="0"/>
          <w:sz w:val="24"/>
        </w:rPr>
      </w:pPr>
      <w:bookmarkStart w:id="44" w:name="_Toc398977352"/>
      <w:r>
        <w:rPr>
          <w:rFonts w:ascii="Calibri" w:hAnsi="Calibri" w:cs="Calibri"/>
          <w:color w:val="000000"/>
          <w:sz w:val="22"/>
          <w:szCs w:val="22"/>
        </w:rPr>
        <w:t>Numero de excepciones programadas</w:t>
      </w:r>
      <w:bookmarkEnd w:id="44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3507D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3507D" w:rsidRPr="000F6C13" w:rsidRDefault="00F3507D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excepciones programadas</w:t>
            </w:r>
          </w:p>
        </w:tc>
      </w:tr>
      <w:tr w:rsidR="00F3507D" w:rsidRPr="002426E3" w:rsidTr="00D90ABB">
        <w:tc>
          <w:tcPr>
            <w:tcW w:w="1860" w:type="dxa"/>
            <w:tcBorders>
              <w:top w:val="nil"/>
            </w:tcBorders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lastRenderedPageBreak/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3507D" w:rsidRPr="009E4D21" w:rsidRDefault="00F3507D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tolerancia a fallos,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F3507D" w:rsidRPr="007A0D65" w:rsidRDefault="00F3507D" w:rsidP="00F3507D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los fallos que tendrán recuperación hacia a delante.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C27F8A" w:rsidRDefault="00C27F8A" w:rsidP="00C27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</w:t>
            </w:r>
          </w:p>
          <w:p w:rsidR="00F3507D" w:rsidRPr="00C27F8A" w:rsidRDefault="00C27F8A" w:rsidP="00C27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excepciones programadas y B=Cantidad de excepciones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F3507D" w:rsidRPr="002426E3" w:rsidRDefault="00F3507D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D64569" w:rsidRDefault="00D64569" w:rsidP="002426E3"/>
    <w:p w:rsidR="00F3507D" w:rsidRPr="007A0D65" w:rsidRDefault="00DE438C" w:rsidP="00F3507D">
      <w:pPr>
        <w:pStyle w:val="Ttulo2"/>
        <w:rPr>
          <w:rFonts w:ascii="Times New Roman" w:hAnsi="Times New Roman"/>
          <w:b w:val="0"/>
          <w:sz w:val="24"/>
        </w:rPr>
      </w:pPr>
      <w:bookmarkStart w:id="45" w:name="_Toc398977353"/>
      <w:r>
        <w:rPr>
          <w:rFonts w:ascii="Calibri" w:hAnsi="Calibri" w:cs="Calibri"/>
          <w:color w:val="000000"/>
          <w:sz w:val="22"/>
          <w:szCs w:val="22"/>
        </w:rPr>
        <w:t>Numero de versiones</w:t>
      </w:r>
      <w:bookmarkEnd w:id="45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3507D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3507D" w:rsidRPr="000F6C13" w:rsidRDefault="00F3507D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versiones (Programación con N versiones)</w:t>
            </w:r>
          </w:p>
        </w:tc>
      </w:tr>
      <w:tr w:rsidR="00F3507D" w:rsidRPr="002426E3" w:rsidTr="00D90ABB">
        <w:tc>
          <w:tcPr>
            <w:tcW w:w="1860" w:type="dxa"/>
            <w:tcBorders>
              <w:top w:val="nil"/>
            </w:tcBorders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3507D" w:rsidRPr="009E4D21" w:rsidRDefault="00F3507D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tolerancia a fallos,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F3507D" w:rsidRDefault="00F3507D" w:rsidP="00F3507D">
            <w:pPr>
              <w:pStyle w:val="Textoindependiente"/>
              <w:numPr>
                <w:ilvl w:val="0"/>
                <w:numId w:val="23"/>
              </w:numPr>
            </w:pPr>
            <w:r>
              <w:t xml:space="preserve"> </w:t>
            </w:r>
            <w:r w:rsidR="00846A71">
              <w:t>Establecer la fiabilidad de la redundancia estática.</w:t>
            </w:r>
          </w:p>
          <w:p w:rsidR="00846A71" w:rsidRPr="007A0D65" w:rsidRDefault="00846A71" w:rsidP="00F3507D">
            <w:pPr>
              <w:pStyle w:val="Textoindependiente"/>
              <w:numPr>
                <w:ilvl w:val="0"/>
                <w:numId w:val="23"/>
              </w:numPr>
            </w:pPr>
            <w:r>
              <w:t>Determinar aumentos en costos de mantenimiento.</w:t>
            </w: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F3507D" w:rsidRPr="002426E3" w:rsidRDefault="00F3507D" w:rsidP="00D90ABB">
            <w:pPr>
              <w:pStyle w:val="InfoBlue"/>
            </w:pPr>
          </w:p>
        </w:tc>
      </w:tr>
      <w:tr w:rsidR="00F3507D" w:rsidRPr="002426E3" w:rsidTr="00D90ABB">
        <w:tc>
          <w:tcPr>
            <w:tcW w:w="1860" w:type="dxa"/>
          </w:tcPr>
          <w:p w:rsidR="00F3507D" w:rsidRPr="002426E3" w:rsidRDefault="00F3507D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F3507D" w:rsidRPr="002426E3" w:rsidRDefault="00F3507D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F3507D" w:rsidRDefault="00F3507D" w:rsidP="002426E3"/>
    <w:p w:rsidR="00846A71" w:rsidRPr="007A0D65" w:rsidRDefault="00DE438C" w:rsidP="00846A71">
      <w:pPr>
        <w:pStyle w:val="Ttulo2"/>
        <w:rPr>
          <w:rFonts w:ascii="Times New Roman" w:hAnsi="Times New Roman"/>
          <w:b w:val="0"/>
          <w:sz w:val="24"/>
        </w:rPr>
      </w:pPr>
      <w:bookmarkStart w:id="46" w:name="_Toc398977354"/>
      <w:r>
        <w:rPr>
          <w:rFonts w:ascii="Calibri" w:hAnsi="Calibri" w:cs="Calibri"/>
          <w:color w:val="000000"/>
          <w:sz w:val="22"/>
          <w:szCs w:val="22"/>
        </w:rPr>
        <w:t xml:space="preserve">Frecuencia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checkpoint</w:t>
      </w:r>
      <w:bookmarkEnd w:id="46"/>
      <w:proofErr w:type="spellEnd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846A71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846A71" w:rsidRPr="002426E3" w:rsidRDefault="00846A71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846A71" w:rsidRPr="000F6C13" w:rsidRDefault="00846A71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Frecuencia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checkpoint</w:t>
            </w:r>
            <w:proofErr w:type="spellEnd"/>
          </w:p>
        </w:tc>
      </w:tr>
      <w:tr w:rsidR="00846A71" w:rsidRPr="002426E3" w:rsidTr="00D90ABB">
        <w:tc>
          <w:tcPr>
            <w:tcW w:w="1860" w:type="dxa"/>
            <w:tcBorders>
              <w:top w:val="nil"/>
            </w:tcBorders>
          </w:tcPr>
          <w:p w:rsidR="00846A71" w:rsidRPr="002426E3" w:rsidRDefault="00846A71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846A71" w:rsidRPr="009E4D21" w:rsidRDefault="00846A71" w:rsidP="00846A71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capacidad de recuperación,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846A71" w:rsidRPr="002426E3" w:rsidTr="00D90ABB">
        <w:tc>
          <w:tcPr>
            <w:tcW w:w="1860" w:type="dxa"/>
          </w:tcPr>
          <w:p w:rsidR="00846A71" w:rsidRPr="002426E3" w:rsidRDefault="00846A71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846A71" w:rsidRPr="007A0D65" w:rsidRDefault="00846A71" w:rsidP="00846A71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un promedio de información en riesgo entre cada </w:t>
            </w:r>
            <w:proofErr w:type="spellStart"/>
            <w:r>
              <w:t>checkpoint</w:t>
            </w:r>
            <w:proofErr w:type="spellEnd"/>
            <w:r>
              <w:t>.</w:t>
            </w:r>
          </w:p>
        </w:tc>
      </w:tr>
      <w:tr w:rsidR="00846A71" w:rsidRPr="002426E3" w:rsidTr="00D90ABB">
        <w:tc>
          <w:tcPr>
            <w:tcW w:w="1860" w:type="dxa"/>
          </w:tcPr>
          <w:p w:rsidR="00846A71" w:rsidRPr="002426E3" w:rsidRDefault="00846A71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1 al mes = 0,3                                                                       </w:t>
            </w:r>
          </w:p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2 al mes = 0,6                                                                      </w:t>
            </w:r>
          </w:p>
          <w:p w:rsidR="00846A71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X=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2 al mes = 1,00</w:t>
            </w:r>
          </w:p>
        </w:tc>
      </w:tr>
      <w:tr w:rsidR="00846A71" w:rsidRPr="002426E3" w:rsidTr="00D90ABB">
        <w:tc>
          <w:tcPr>
            <w:tcW w:w="1860" w:type="dxa"/>
          </w:tcPr>
          <w:p w:rsidR="00846A71" w:rsidRPr="002426E3" w:rsidRDefault="00846A71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846A71" w:rsidRPr="002426E3" w:rsidRDefault="00846A71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846A71" w:rsidRDefault="00846A71" w:rsidP="002426E3"/>
    <w:p w:rsidR="00621846" w:rsidRPr="007A0D65" w:rsidRDefault="00DE438C" w:rsidP="00621846">
      <w:pPr>
        <w:pStyle w:val="Ttulo2"/>
        <w:rPr>
          <w:rFonts w:ascii="Times New Roman" w:hAnsi="Times New Roman"/>
          <w:b w:val="0"/>
          <w:sz w:val="24"/>
        </w:rPr>
      </w:pPr>
      <w:bookmarkStart w:id="47" w:name="_Toc398977355"/>
      <w:r>
        <w:rPr>
          <w:rFonts w:ascii="Calibri" w:hAnsi="Calibri" w:cs="Calibri"/>
          <w:color w:val="000000"/>
          <w:sz w:val="22"/>
          <w:szCs w:val="22"/>
        </w:rPr>
        <w:t xml:space="preserve">Nivel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checkpoint</w:t>
      </w:r>
      <w:bookmarkEnd w:id="47"/>
      <w:proofErr w:type="spellEnd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621846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621846" w:rsidRPr="002426E3" w:rsidRDefault="00621846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621846" w:rsidRPr="000F6C13" w:rsidRDefault="00621846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Nivel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checkpoint</w:t>
            </w:r>
            <w:proofErr w:type="spellEnd"/>
          </w:p>
        </w:tc>
      </w:tr>
      <w:tr w:rsidR="00621846" w:rsidRPr="002426E3" w:rsidTr="00D90ABB">
        <w:tc>
          <w:tcPr>
            <w:tcW w:w="1860" w:type="dxa"/>
            <w:tcBorders>
              <w:top w:val="nil"/>
            </w:tcBorders>
          </w:tcPr>
          <w:p w:rsidR="00621846" w:rsidRPr="002426E3" w:rsidRDefault="00621846" w:rsidP="00D90ABB">
            <w:pPr>
              <w:pStyle w:val="Tabletext"/>
            </w:pPr>
            <w:proofErr w:type="spellStart"/>
            <w:r w:rsidRPr="002426E3">
              <w:lastRenderedPageBreak/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621846" w:rsidRPr="009E4D21" w:rsidRDefault="00621846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capacidad de recuperación, perteneciente al</w:t>
            </w:r>
            <w:r w:rsidRPr="009E4D21">
              <w:t xml:space="preserve"> factor </w:t>
            </w:r>
            <w:r>
              <w:t>fiabilidad</w:t>
            </w:r>
            <w:r w:rsidRPr="009E4D21">
              <w:t>.</w:t>
            </w:r>
          </w:p>
        </w:tc>
      </w:tr>
      <w:tr w:rsidR="00621846" w:rsidRPr="002426E3" w:rsidTr="00D90ABB">
        <w:tc>
          <w:tcPr>
            <w:tcW w:w="1860" w:type="dxa"/>
          </w:tcPr>
          <w:p w:rsidR="00621846" w:rsidRPr="002426E3" w:rsidRDefault="00621846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621846" w:rsidRPr="007A0D65" w:rsidRDefault="00621846" w:rsidP="00621846">
            <w:pPr>
              <w:pStyle w:val="Textoindependiente"/>
              <w:numPr>
                <w:ilvl w:val="0"/>
                <w:numId w:val="23"/>
              </w:numPr>
            </w:pPr>
            <w:r>
              <w:t xml:space="preserve"> Establecer si los </w:t>
            </w:r>
            <w:proofErr w:type="spellStart"/>
            <w:r>
              <w:t>checkpoint</w:t>
            </w:r>
            <w:proofErr w:type="spellEnd"/>
            <w:r>
              <w:t xml:space="preserve"> realizados son de aplicación, usuario o sistema para establecer </w:t>
            </w:r>
            <w:r w:rsidR="00BE48B1">
              <w:t>qué</w:t>
            </w:r>
            <w:r>
              <w:t xml:space="preserve"> tipo de datos están seguros.</w:t>
            </w:r>
          </w:p>
        </w:tc>
      </w:tr>
      <w:tr w:rsidR="00621846" w:rsidRPr="002426E3" w:rsidTr="00D90ABB">
        <w:tc>
          <w:tcPr>
            <w:tcW w:w="1860" w:type="dxa"/>
          </w:tcPr>
          <w:p w:rsidR="00621846" w:rsidRPr="002426E3" w:rsidRDefault="00621846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usuario =  0,3                                                                       </w:t>
            </w:r>
          </w:p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aplicación = 0,6                                                       </w:t>
            </w:r>
          </w:p>
          <w:p w:rsidR="00621846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X=sistema = 1,00</w:t>
            </w:r>
          </w:p>
        </w:tc>
      </w:tr>
      <w:tr w:rsidR="00621846" w:rsidRPr="002426E3" w:rsidTr="00D90ABB">
        <w:tc>
          <w:tcPr>
            <w:tcW w:w="1860" w:type="dxa"/>
          </w:tcPr>
          <w:p w:rsidR="00621846" w:rsidRPr="002426E3" w:rsidRDefault="00621846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621846" w:rsidRPr="002426E3" w:rsidRDefault="00621846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B7440" w:rsidRDefault="00AB7440" w:rsidP="002426E3"/>
    <w:p w:rsidR="00BA237E" w:rsidRPr="007A0D65" w:rsidRDefault="00DE438C" w:rsidP="00BA237E">
      <w:pPr>
        <w:pStyle w:val="Ttulo2"/>
        <w:rPr>
          <w:rFonts w:ascii="Times New Roman" w:hAnsi="Times New Roman"/>
          <w:b w:val="0"/>
          <w:sz w:val="24"/>
        </w:rPr>
      </w:pPr>
      <w:bookmarkStart w:id="48" w:name="_Toc398977356"/>
      <w:r>
        <w:rPr>
          <w:rFonts w:ascii="Calibri" w:hAnsi="Calibri" w:cs="Calibri"/>
          <w:color w:val="000000"/>
          <w:sz w:val="22"/>
          <w:szCs w:val="22"/>
        </w:rPr>
        <w:t>Niveles de privacidad de la información</w:t>
      </w:r>
      <w:bookmarkEnd w:id="48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BA237E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BA237E" w:rsidRPr="002426E3" w:rsidRDefault="00BA237E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A237E" w:rsidRPr="000F6C13" w:rsidRDefault="00BA237E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Niveles de privacidad de la información</w:t>
            </w:r>
          </w:p>
        </w:tc>
      </w:tr>
      <w:tr w:rsidR="00BA237E" w:rsidRPr="002426E3" w:rsidTr="00D90ABB">
        <w:tc>
          <w:tcPr>
            <w:tcW w:w="1860" w:type="dxa"/>
            <w:tcBorders>
              <w:top w:val="nil"/>
            </w:tcBorders>
          </w:tcPr>
          <w:p w:rsidR="00BA237E" w:rsidRPr="002426E3" w:rsidRDefault="00BA237E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BA237E" w:rsidRPr="009E4D21" w:rsidRDefault="00BA237E" w:rsidP="00BA237E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confidencialidad,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BA237E" w:rsidRPr="002426E3" w:rsidTr="00D90ABB">
        <w:tc>
          <w:tcPr>
            <w:tcW w:w="1860" w:type="dxa"/>
          </w:tcPr>
          <w:p w:rsidR="00BA237E" w:rsidRPr="002426E3" w:rsidRDefault="00BA237E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BA237E" w:rsidRDefault="00BA237E" w:rsidP="008E409F">
            <w:pPr>
              <w:pStyle w:val="Textoindependiente"/>
              <w:numPr>
                <w:ilvl w:val="0"/>
                <w:numId w:val="23"/>
              </w:numPr>
            </w:pPr>
            <w:r>
              <w:t xml:space="preserve"> </w:t>
            </w:r>
            <w:r w:rsidR="008E409F">
              <w:t>Medir la confidencialidad que los usuarios pueden determinar para cierta información.</w:t>
            </w:r>
          </w:p>
          <w:p w:rsidR="008E409F" w:rsidRPr="007A0D65" w:rsidRDefault="008E409F" w:rsidP="008E409F">
            <w:pPr>
              <w:pStyle w:val="Textoindependiente"/>
              <w:numPr>
                <w:ilvl w:val="0"/>
                <w:numId w:val="23"/>
              </w:numPr>
            </w:pPr>
            <w:r>
              <w:t>Evitar filtraciones de datos.</w:t>
            </w:r>
          </w:p>
        </w:tc>
      </w:tr>
      <w:tr w:rsidR="00BA237E" w:rsidRPr="002426E3" w:rsidTr="00D90ABB">
        <w:tc>
          <w:tcPr>
            <w:tcW w:w="1860" w:type="dxa"/>
          </w:tcPr>
          <w:p w:rsidR="00BA237E" w:rsidRPr="002426E3" w:rsidRDefault="00BA237E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1 nivel =0,3                                                                          </w:t>
            </w:r>
          </w:p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X= 2 niveles = 0,6                                                                     </w:t>
            </w:r>
          </w:p>
          <w:p w:rsidR="00BA237E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más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3 niveles = 1,00</w:t>
            </w:r>
          </w:p>
        </w:tc>
      </w:tr>
      <w:tr w:rsidR="00BA237E" w:rsidRPr="002426E3" w:rsidTr="00D90ABB">
        <w:tc>
          <w:tcPr>
            <w:tcW w:w="1860" w:type="dxa"/>
          </w:tcPr>
          <w:p w:rsidR="00BA237E" w:rsidRPr="002426E3" w:rsidRDefault="00BA237E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BA237E" w:rsidRPr="002426E3" w:rsidRDefault="00BA237E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BA237E" w:rsidRDefault="00BA237E" w:rsidP="002426E3"/>
    <w:p w:rsidR="00E03025" w:rsidRPr="007A0D65" w:rsidRDefault="00DE438C" w:rsidP="00E03025">
      <w:pPr>
        <w:pStyle w:val="Ttulo2"/>
        <w:rPr>
          <w:rFonts w:ascii="Times New Roman" w:hAnsi="Times New Roman"/>
          <w:b w:val="0"/>
          <w:sz w:val="24"/>
        </w:rPr>
      </w:pPr>
      <w:bookmarkStart w:id="49" w:name="_Toc398977357"/>
      <w:r>
        <w:rPr>
          <w:rFonts w:ascii="Calibri" w:hAnsi="Calibri" w:cs="Calibri"/>
          <w:color w:val="000000"/>
          <w:sz w:val="22"/>
          <w:szCs w:val="22"/>
        </w:rPr>
        <w:t>Cifrado de datos</w:t>
      </w:r>
      <w:bookmarkEnd w:id="49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E03025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E03025" w:rsidRPr="002426E3" w:rsidRDefault="00E03025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E03025" w:rsidRPr="000F6C13" w:rsidRDefault="00E03025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Cifrado de datos</w:t>
            </w:r>
          </w:p>
        </w:tc>
      </w:tr>
      <w:tr w:rsidR="00E03025" w:rsidRPr="002426E3" w:rsidTr="00D90ABB">
        <w:tc>
          <w:tcPr>
            <w:tcW w:w="1860" w:type="dxa"/>
            <w:tcBorders>
              <w:top w:val="nil"/>
            </w:tcBorders>
          </w:tcPr>
          <w:p w:rsidR="00E03025" w:rsidRPr="002426E3" w:rsidRDefault="00E03025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E03025" w:rsidRPr="009E4D21" w:rsidRDefault="00E03025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confidencialidad,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E03025" w:rsidRPr="002426E3" w:rsidTr="00D90ABB">
        <w:tc>
          <w:tcPr>
            <w:tcW w:w="1860" w:type="dxa"/>
          </w:tcPr>
          <w:p w:rsidR="00E03025" w:rsidRPr="002426E3" w:rsidRDefault="00E03025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E03025" w:rsidRDefault="00E03025" w:rsidP="00E03025">
            <w:pPr>
              <w:pStyle w:val="Textoindependiente"/>
              <w:numPr>
                <w:ilvl w:val="0"/>
                <w:numId w:val="23"/>
              </w:numPr>
            </w:pPr>
            <w:r>
              <w:t xml:space="preserve"> Evitar filtraciones de información.</w:t>
            </w:r>
          </w:p>
          <w:p w:rsidR="00E03025" w:rsidRPr="007A0D65" w:rsidRDefault="00E03025" w:rsidP="00E03025">
            <w:pPr>
              <w:pStyle w:val="Textoindependiente"/>
              <w:numPr>
                <w:ilvl w:val="0"/>
                <w:numId w:val="23"/>
              </w:numPr>
            </w:pPr>
            <w:r>
              <w:t>En caso de filtración, evitar la interpretación.</w:t>
            </w:r>
          </w:p>
        </w:tc>
      </w:tr>
      <w:tr w:rsidR="00E03025" w:rsidRPr="002426E3" w:rsidTr="00D90ABB">
        <w:tc>
          <w:tcPr>
            <w:tcW w:w="1860" w:type="dxa"/>
          </w:tcPr>
          <w:p w:rsidR="00E03025" w:rsidRPr="002426E3" w:rsidRDefault="00E03025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No tiene cifrado = 0                                                                </w:t>
            </w:r>
          </w:p>
          <w:p w:rsidR="00E03025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X= Tiene cifrado = 1</w:t>
            </w:r>
          </w:p>
        </w:tc>
      </w:tr>
      <w:tr w:rsidR="00E03025" w:rsidRPr="002426E3" w:rsidTr="00D90ABB">
        <w:tc>
          <w:tcPr>
            <w:tcW w:w="1860" w:type="dxa"/>
          </w:tcPr>
          <w:p w:rsidR="00E03025" w:rsidRPr="002426E3" w:rsidRDefault="00E03025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E03025" w:rsidRPr="002426E3" w:rsidRDefault="00E03025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E03025" w:rsidRDefault="00E03025" w:rsidP="002426E3"/>
    <w:p w:rsidR="009F6F3F" w:rsidRPr="007A0D65" w:rsidRDefault="00DE438C" w:rsidP="009F6F3F">
      <w:pPr>
        <w:pStyle w:val="Ttulo2"/>
        <w:rPr>
          <w:rFonts w:ascii="Times New Roman" w:hAnsi="Times New Roman"/>
          <w:b w:val="0"/>
          <w:sz w:val="24"/>
        </w:rPr>
      </w:pPr>
      <w:bookmarkStart w:id="50" w:name="_Toc398977358"/>
      <w:r>
        <w:rPr>
          <w:rFonts w:ascii="Calibri" w:hAnsi="Calibri" w:cs="Calibri"/>
          <w:color w:val="000000"/>
          <w:sz w:val="22"/>
          <w:szCs w:val="22"/>
        </w:rPr>
        <w:lastRenderedPageBreak/>
        <w:t>Proba</w:t>
      </w:r>
      <w:r>
        <w:rPr>
          <w:rFonts w:ascii="Calibri" w:hAnsi="Calibri" w:cs="Calibri"/>
          <w:color w:val="000000"/>
          <w:sz w:val="22"/>
          <w:szCs w:val="22"/>
        </w:rPr>
        <w:t>bilidad de repeler alteraciones</w:t>
      </w:r>
      <w:bookmarkEnd w:id="50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9F6F3F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9F6F3F" w:rsidRPr="002426E3" w:rsidRDefault="009F6F3F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9F6F3F" w:rsidRPr="000F6C13" w:rsidRDefault="009F6F3F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 de repeler alteraciones no autorizadas mensualmente</w:t>
            </w:r>
          </w:p>
        </w:tc>
      </w:tr>
      <w:tr w:rsidR="009F6F3F" w:rsidRPr="002426E3" w:rsidTr="00D90ABB">
        <w:tc>
          <w:tcPr>
            <w:tcW w:w="1860" w:type="dxa"/>
            <w:tcBorders>
              <w:top w:val="nil"/>
            </w:tcBorders>
          </w:tcPr>
          <w:p w:rsidR="009F6F3F" w:rsidRPr="002426E3" w:rsidRDefault="009F6F3F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9F6F3F" w:rsidRPr="009E4D21" w:rsidRDefault="009F6F3F" w:rsidP="009F6F3F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integridad,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9F6F3F" w:rsidRPr="002426E3" w:rsidTr="00D90ABB">
        <w:tc>
          <w:tcPr>
            <w:tcW w:w="1860" w:type="dxa"/>
          </w:tcPr>
          <w:p w:rsidR="009F6F3F" w:rsidRPr="002426E3" w:rsidRDefault="009F6F3F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9F6F3F" w:rsidRDefault="009F6F3F" w:rsidP="009F6F3F">
            <w:pPr>
              <w:pStyle w:val="Textoindependiente"/>
              <w:numPr>
                <w:ilvl w:val="0"/>
                <w:numId w:val="23"/>
              </w:numPr>
            </w:pPr>
            <w:r>
              <w:t xml:space="preserve"> Determinar qué tan posible es un ataque al sistema.</w:t>
            </w:r>
          </w:p>
          <w:p w:rsidR="009F6F3F" w:rsidRPr="007A0D65" w:rsidRDefault="009F6F3F" w:rsidP="009F6F3F">
            <w:pPr>
              <w:pStyle w:val="Textoindependiente"/>
              <w:numPr>
                <w:ilvl w:val="0"/>
                <w:numId w:val="23"/>
              </w:numPr>
            </w:pPr>
            <w:r>
              <w:t>Determinar si la seguridad implementada es suficiente.</w:t>
            </w:r>
          </w:p>
        </w:tc>
      </w:tr>
      <w:tr w:rsidR="009F6F3F" w:rsidRPr="002426E3" w:rsidTr="00D90ABB">
        <w:tc>
          <w:tcPr>
            <w:tcW w:w="1860" w:type="dxa"/>
          </w:tcPr>
          <w:p w:rsidR="009F6F3F" w:rsidRPr="002426E3" w:rsidRDefault="009F6F3F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A/B                                                                                 </w:t>
            </w:r>
          </w:p>
          <w:p w:rsidR="009F6F3F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 Cantidad de alteraciones no autorizadas repelidas y B=Cantidad de alteraciones repelidas</w:t>
            </w:r>
          </w:p>
        </w:tc>
      </w:tr>
      <w:tr w:rsidR="009F6F3F" w:rsidRPr="002426E3" w:rsidTr="00D90ABB">
        <w:tc>
          <w:tcPr>
            <w:tcW w:w="1860" w:type="dxa"/>
          </w:tcPr>
          <w:p w:rsidR="009F6F3F" w:rsidRPr="002426E3" w:rsidRDefault="009F6F3F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9F6F3F" w:rsidRPr="002426E3" w:rsidRDefault="009F6F3F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9F6F3F" w:rsidRDefault="009F6F3F" w:rsidP="002426E3"/>
    <w:p w:rsidR="0079675D" w:rsidRPr="007A0D65" w:rsidRDefault="00DE438C" w:rsidP="0079675D">
      <w:pPr>
        <w:pStyle w:val="Ttulo2"/>
        <w:rPr>
          <w:rFonts w:ascii="Times New Roman" w:hAnsi="Times New Roman"/>
          <w:b w:val="0"/>
          <w:sz w:val="24"/>
        </w:rPr>
      </w:pPr>
      <w:bookmarkStart w:id="51" w:name="_Toc398977359"/>
      <w:r>
        <w:rPr>
          <w:rFonts w:ascii="Calibri" w:hAnsi="Calibri" w:cs="Calibri"/>
          <w:color w:val="000000"/>
          <w:sz w:val="22"/>
          <w:szCs w:val="22"/>
        </w:rPr>
        <w:t>Encriptación de contraseña</w:t>
      </w:r>
      <w:bookmarkEnd w:id="51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79675D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79675D" w:rsidRPr="002426E3" w:rsidRDefault="0079675D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79675D" w:rsidRPr="000F6C13" w:rsidRDefault="0079675D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Encriptación de contraseña</w:t>
            </w:r>
          </w:p>
        </w:tc>
      </w:tr>
      <w:tr w:rsidR="0079675D" w:rsidRPr="002426E3" w:rsidTr="00D90ABB">
        <w:tc>
          <w:tcPr>
            <w:tcW w:w="1860" w:type="dxa"/>
            <w:tcBorders>
              <w:top w:val="nil"/>
            </w:tcBorders>
          </w:tcPr>
          <w:p w:rsidR="0079675D" w:rsidRPr="002426E3" w:rsidRDefault="0079675D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79675D" w:rsidRPr="009E4D21" w:rsidRDefault="0079675D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integridad,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79675D" w:rsidRPr="002426E3" w:rsidTr="00D90ABB">
        <w:tc>
          <w:tcPr>
            <w:tcW w:w="1860" w:type="dxa"/>
          </w:tcPr>
          <w:p w:rsidR="0079675D" w:rsidRPr="002426E3" w:rsidRDefault="0079675D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79675D" w:rsidRPr="007A0D65" w:rsidRDefault="0079675D" w:rsidP="00A36BCB">
            <w:pPr>
              <w:pStyle w:val="Textoindependiente"/>
              <w:numPr>
                <w:ilvl w:val="0"/>
                <w:numId w:val="23"/>
              </w:numPr>
            </w:pPr>
            <w:r>
              <w:t xml:space="preserve"> </w:t>
            </w:r>
            <w:r w:rsidR="00A36BCB">
              <w:t>Evitar el robo o alteración de información.</w:t>
            </w:r>
          </w:p>
        </w:tc>
      </w:tr>
      <w:tr w:rsidR="0079675D" w:rsidRPr="002426E3" w:rsidTr="00D90ABB">
        <w:tc>
          <w:tcPr>
            <w:tcW w:w="1860" w:type="dxa"/>
          </w:tcPr>
          <w:p w:rsidR="0079675D" w:rsidRPr="002426E3" w:rsidRDefault="0079675D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No tiene encriptación = 0                                                                </w:t>
            </w:r>
          </w:p>
          <w:p w:rsidR="0079675D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X= Tiene encriptación = 1</w:t>
            </w:r>
          </w:p>
        </w:tc>
      </w:tr>
      <w:tr w:rsidR="0079675D" w:rsidRPr="002426E3" w:rsidTr="00D90ABB">
        <w:tc>
          <w:tcPr>
            <w:tcW w:w="1860" w:type="dxa"/>
          </w:tcPr>
          <w:p w:rsidR="0079675D" w:rsidRPr="002426E3" w:rsidRDefault="0079675D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79675D" w:rsidRPr="002426E3" w:rsidRDefault="0079675D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621846" w:rsidRDefault="00621846" w:rsidP="002426E3"/>
    <w:p w:rsidR="00A36BCB" w:rsidRPr="007A0D65" w:rsidRDefault="00DE438C" w:rsidP="00A36BCB">
      <w:pPr>
        <w:pStyle w:val="Ttulo2"/>
        <w:rPr>
          <w:rFonts w:ascii="Times New Roman" w:hAnsi="Times New Roman"/>
          <w:b w:val="0"/>
          <w:sz w:val="24"/>
        </w:rPr>
      </w:pPr>
      <w:bookmarkStart w:id="52" w:name="_Toc398977360"/>
      <w:r>
        <w:rPr>
          <w:rFonts w:ascii="Calibri" w:hAnsi="Calibri" w:cs="Calibri"/>
          <w:color w:val="000000"/>
          <w:sz w:val="22"/>
          <w:szCs w:val="22"/>
        </w:rPr>
        <w:t>Cantidad de accesos realizados exitosamente</w:t>
      </w:r>
      <w:bookmarkEnd w:id="52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36BCB" w:rsidRPr="002426E3" w:rsidTr="00A85741">
        <w:trPr>
          <w:trHeight w:val="439"/>
        </w:trPr>
        <w:tc>
          <w:tcPr>
            <w:tcW w:w="1860" w:type="dxa"/>
            <w:tcBorders>
              <w:bottom w:val="single" w:sz="12" w:space="0" w:color="000000"/>
            </w:tcBorders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36BCB" w:rsidRPr="000F6C13" w:rsidRDefault="00A36BCB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accesos realizados exitosamente.</w:t>
            </w:r>
          </w:p>
        </w:tc>
      </w:tr>
      <w:tr w:rsidR="00A36BCB" w:rsidRPr="002426E3" w:rsidTr="00D90ABB">
        <w:tc>
          <w:tcPr>
            <w:tcW w:w="1860" w:type="dxa"/>
            <w:tcBorders>
              <w:top w:val="nil"/>
            </w:tcBorders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36BCB" w:rsidRPr="009E4D21" w:rsidRDefault="00A36BCB" w:rsidP="00A36BC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autenticidad,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A36BCB" w:rsidRPr="002426E3" w:rsidTr="00D90ABB">
        <w:tc>
          <w:tcPr>
            <w:tcW w:w="1860" w:type="dxa"/>
          </w:tcPr>
          <w:p w:rsidR="00A36BCB" w:rsidRPr="002426E3" w:rsidRDefault="00A36BCB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A36BCB" w:rsidRPr="007A0D65" w:rsidRDefault="00A36BCB" w:rsidP="00A36BCB">
            <w:pPr>
              <w:pStyle w:val="Textoindependiente"/>
              <w:numPr>
                <w:ilvl w:val="0"/>
                <w:numId w:val="23"/>
              </w:numPr>
            </w:pPr>
            <w:r>
              <w:t xml:space="preserve"> Medir la concurrencia de usuarios.</w:t>
            </w:r>
          </w:p>
        </w:tc>
      </w:tr>
      <w:tr w:rsidR="00A36BCB" w:rsidRPr="002426E3" w:rsidTr="00D90ABB">
        <w:tc>
          <w:tcPr>
            <w:tcW w:w="1860" w:type="dxa"/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   </w:t>
            </w:r>
          </w:p>
          <w:p w:rsidR="00A36BCB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accesos exitosos y B=Cantidad de accesos</w:t>
            </w:r>
          </w:p>
        </w:tc>
      </w:tr>
      <w:tr w:rsidR="00A36BCB" w:rsidRPr="002426E3" w:rsidTr="00D90ABB">
        <w:tc>
          <w:tcPr>
            <w:tcW w:w="1860" w:type="dxa"/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36BCB" w:rsidRPr="002426E3" w:rsidRDefault="00A36BCB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36BCB" w:rsidRDefault="00A36BCB" w:rsidP="002426E3"/>
    <w:p w:rsidR="00A36BCB" w:rsidRPr="007A0D65" w:rsidRDefault="00DE438C" w:rsidP="00A36BCB">
      <w:pPr>
        <w:pStyle w:val="Ttulo2"/>
        <w:rPr>
          <w:rFonts w:ascii="Times New Roman" w:hAnsi="Times New Roman"/>
          <w:b w:val="0"/>
          <w:sz w:val="24"/>
        </w:rPr>
      </w:pPr>
      <w:bookmarkStart w:id="53" w:name="_Toc398977361"/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cantidad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 accesos no autorizados</w:t>
      </w:r>
      <w:bookmarkEnd w:id="53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36BCB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36BCB" w:rsidRPr="000F6C13" w:rsidRDefault="00A36BCB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accesos no autorizados</w:t>
            </w:r>
          </w:p>
        </w:tc>
      </w:tr>
      <w:tr w:rsidR="00A36BCB" w:rsidRPr="002426E3" w:rsidTr="00D90ABB">
        <w:tc>
          <w:tcPr>
            <w:tcW w:w="1860" w:type="dxa"/>
            <w:tcBorders>
              <w:top w:val="nil"/>
            </w:tcBorders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36BCB" w:rsidRPr="009E4D21" w:rsidRDefault="00A36BCB" w:rsidP="00A36BC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autenticidad,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A36BCB" w:rsidRPr="002426E3" w:rsidTr="00D90ABB">
        <w:tc>
          <w:tcPr>
            <w:tcW w:w="1860" w:type="dxa"/>
          </w:tcPr>
          <w:p w:rsidR="00A36BCB" w:rsidRPr="002426E3" w:rsidRDefault="00A36BCB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A36BCB" w:rsidRDefault="00A36BCB" w:rsidP="00A36BCB">
            <w:pPr>
              <w:pStyle w:val="Textoindependiente"/>
              <w:numPr>
                <w:ilvl w:val="0"/>
                <w:numId w:val="23"/>
              </w:numPr>
            </w:pPr>
            <w:r>
              <w:t xml:space="preserve"> Medir los intentos fallidos de ingreso al sistema.</w:t>
            </w:r>
          </w:p>
          <w:p w:rsidR="00A36BCB" w:rsidRPr="007A0D65" w:rsidRDefault="00A36BCB" w:rsidP="00A36BCB">
            <w:pPr>
              <w:pStyle w:val="Textoindependiente"/>
              <w:numPr>
                <w:ilvl w:val="0"/>
                <w:numId w:val="23"/>
              </w:numPr>
            </w:pPr>
            <w:r>
              <w:t>Determinar posibles fallos en el ingreso o posibles ataques.</w:t>
            </w:r>
          </w:p>
        </w:tc>
      </w:tr>
      <w:tr w:rsidR="00A36BCB" w:rsidRPr="002426E3" w:rsidTr="00D90ABB">
        <w:tc>
          <w:tcPr>
            <w:tcW w:w="1860" w:type="dxa"/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    </w:t>
            </w:r>
          </w:p>
          <w:p w:rsidR="00A36BCB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accesos no autorizados y B=Cantidad de accesos</w:t>
            </w:r>
          </w:p>
        </w:tc>
      </w:tr>
      <w:tr w:rsidR="00A36BCB" w:rsidRPr="002426E3" w:rsidTr="00D90ABB">
        <w:tc>
          <w:tcPr>
            <w:tcW w:w="1860" w:type="dxa"/>
          </w:tcPr>
          <w:p w:rsidR="00A36BCB" w:rsidRPr="002426E3" w:rsidRDefault="00A36BCB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36BCB" w:rsidRPr="002426E3" w:rsidRDefault="00A36BCB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36BCB" w:rsidRDefault="00A36BCB" w:rsidP="002426E3"/>
    <w:p w:rsidR="00A36BCB" w:rsidRDefault="00A36BCB" w:rsidP="002426E3"/>
    <w:p w:rsidR="00FF7D10" w:rsidRPr="007A0D65" w:rsidRDefault="00DE438C" w:rsidP="00FF7D10">
      <w:pPr>
        <w:pStyle w:val="Ttulo2"/>
        <w:rPr>
          <w:rFonts w:ascii="Times New Roman" w:hAnsi="Times New Roman"/>
          <w:b w:val="0"/>
          <w:sz w:val="24"/>
        </w:rPr>
      </w:pPr>
      <w:bookmarkStart w:id="54" w:name="_Toc398977362"/>
      <w:r>
        <w:rPr>
          <w:rFonts w:ascii="Calibri" w:hAnsi="Calibri" w:cs="Calibri"/>
          <w:color w:val="000000"/>
          <w:sz w:val="22"/>
          <w:szCs w:val="22"/>
        </w:rPr>
        <w:t>Registro de actividad</w:t>
      </w:r>
      <w:bookmarkEnd w:id="54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F7D10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F7D10" w:rsidRPr="000F6C13" w:rsidRDefault="00FF7D10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Registro de actividad</w:t>
            </w:r>
          </w:p>
        </w:tc>
      </w:tr>
      <w:tr w:rsidR="00FF7D10" w:rsidRPr="002426E3" w:rsidTr="00D90ABB">
        <w:tc>
          <w:tcPr>
            <w:tcW w:w="1860" w:type="dxa"/>
            <w:tcBorders>
              <w:top w:val="nil"/>
            </w:tcBorders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F7D10" w:rsidRPr="009E4D21" w:rsidRDefault="00FF7D10" w:rsidP="00FF7D10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responsabilidad, perteneciente al</w:t>
            </w:r>
            <w:r w:rsidRPr="009E4D21">
              <w:t xml:space="preserve"> factor </w:t>
            </w:r>
            <w:r>
              <w:t>seguridad</w:t>
            </w:r>
            <w:r w:rsidRPr="009E4D21">
              <w:t>.</w:t>
            </w:r>
          </w:p>
        </w:tc>
      </w:tr>
      <w:tr w:rsidR="00FF7D10" w:rsidRPr="002426E3" w:rsidTr="00D90ABB">
        <w:tc>
          <w:tcPr>
            <w:tcW w:w="1860" w:type="dxa"/>
          </w:tcPr>
          <w:p w:rsidR="00FF7D10" w:rsidRPr="002426E3" w:rsidRDefault="00FF7D10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FF7D10" w:rsidRDefault="00FF7D10" w:rsidP="00FF7D10">
            <w:pPr>
              <w:pStyle w:val="Textoindependiente"/>
              <w:numPr>
                <w:ilvl w:val="0"/>
                <w:numId w:val="23"/>
              </w:numPr>
            </w:pPr>
            <w:r>
              <w:t xml:space="preserve"> Llevar seguimiento de las acciones sobre el sistema.</w:t>
            </w:r>
          </w:p>
          <w:p w:rsidR="00FF7D10" w:rsidRPr="007A0D65" w:rsidRDefault="00FF7D10" w:rsidP="00FF7D10">
            <w:pPr>
              <w:pStyle w:val="Textoindependiente"/>
              <w:numPr>
                <w:ilvl w:val="0"/>
                <w:numId w:val="23"/>
              </w:numPr>
            </w:pPr>
            <w:r>
              <w:t>Identificar anomalías.</w:t>
            </w:r>
          </w:p>
        </w:tc>
      </w:tr>
      <w:tr w:rsidR="00FF7D10" w:rsidRPr="002426E3" w:rsidTr="00D90ABB">
        <w:tc>
          <w:tcPr>
            <w:tcW w:w="1860" w:type="dxa"/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Existe registro = 0                                                                </w:t>
            </w:r>
          </w:p>
          <w:p w:rsidR="00FF7D10" w:rsidRPr="00A85741" w:rsidRDefault="00A85741" w:rsidP="00A857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X= No existe registro= 1</w:t>
            </w:r>
          </w:p>
        </w:tc>
      </w:tr>
      <w:tr w:rsidR="00FF7D10" w:rsidRPr="002426E3" w:rsidTr="00D90ABB">
        <w:tc>
          <w:tcPr>
            <w:tcW w:w="1860" w:type="dxa"/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FF7D10" w:rsidRPr="002426E3" w:rsidRDefault="00FF7D10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FF7D10" w:rsidRDefault="00FF7D10" w:rsidP="002426E3"/>
    <w:p w:rsidR="00FF7D10" w:rsidRPr="007A0D65" w:rsidRDefault="00DE438C" w:rsidP="00FF7D10">
      <w:pPr>
        <w:pStyle w:val="Ttulo2"/>
        <w:rPr>
          <w:rFonts w:ascii="Times New Roman" w:hAnsi="Times New Roman"/>
          <w:b w:val="0"/>
          <w:sz w:val="24"/>
        </w:rPr>
      </w:pPr>
      <w:bookmarkStart w:id="55" w:name="_Toc398977363"/>
      <w:r>
        <w:rPr>
          <w:rFonts w:ascii="Calibri" w:hAnsi="Calibri" w:cs="Calibri"/>
          <w:color w:val="000000"/>
          <w:sz w:val="22"/>
          <w:szCs w:val="22"/>
        </w:rPr>
        <w:t>Cantidad de capas</w:t>
      </w:r>
      <w:bookmarkEnd w:id="55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F7D10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F7D10" w:rsidRPr="000F6C13" w:rsidRDefault="00FF7D10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capas</w:t>
            </w:r>
          </w:p>
        </w:tc>
      </w:tr>
      <w:tr w:rsidR="00FF7D10" w:rsidRPr="002426E3" w:rsidTr="00D90ABB">
        <w:tc>
          <w:tcPr>
            <w:tcW w:w="1860" w:type="dxa"/>
            <w:tcBorders>
              <w:top w:val="nil"/>
            </w:tcBorders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F7D10" w:rsidRPr="009E4D21" w:rsidRDefault="00FF7D10" w:rsidP="00FF7D10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modularidad,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FF7D10" w:rsidRPr="002426E3" w:rsidTr="00D90ABB">
        <w:tc>
          <w:tcPr>
            <w:tcW w:w="1860" w:type="dxa"/>
          </w:tcPr>
          <w:p w:rsidR="00FF7D10" w:rsidRPr="002426E3" w:rsidRDefault="00FF7D10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8F0CBA" w:rsidRDefault="00FF7D10" w:rsidP="008F0CBA">
            <w:pPr>
              <w:pStyle w:val="Textoindependiente"/>
              <w:numPr>
                <w:ilvl w:val="0"/>
                <w:numId w:val="23"/>
              </w:numPr>
            </w:pPr>
            <w:r>
              <w:t xml:space="preserve"> </w:t>
            </w:r>
            <w:r w:rsidR="008F0CBA">
              <w:t>Mitigar el impacto de posibles cambios.</w:t>
            </w:r>
          </w:p>
          <w:p w:rsidR="008F0CBA" w:rsidRPr="007A0D65" w:rsidRDefault="008F0CBA" w:rsidP="008F0CBA">
            <w:pPr>
              <w:pStyle w:val="Textoindependiente"/>
              <w:numPr>
                <w:ilvl w:val="0"/>
                <w:numId w:val="23"/>
              </w:numPr>
            </w:pPr>
            <w:r>
              <w:t>En caso de errores, hacer que la modificación sea más simple.</w:t>
            </w:r>
          </w:p>
        </w:tc>
      </w:tr>
      <w:tr w:rsidR="00FF7D10" w:rsidRPr="002426E3" w:rsidTr="00D90ABB">
        <w:tc>
          <w:tcPr>
            <w:tcW w:w="1860" w:type="dxa"/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menos de 3 capas = 0,5                                                   </w:t>
            </w:r>
          </w:p>
          <w:p w:rsid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entre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capas = 1,00</w:t>
            </w:r>
          </w:p>
          <w:p w:rsidR="00FF7D10" w:rsidRPr="009A7DFF" w:rsidRDefault="006A33C4" w:rsidP="009A7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X=más de 5 capas=0,5</w:t>
            </w:r>
          </w:p>
        </w:tc>
      </w:tr>
      <w:tr w:rsidR="00FF7D10" w:rsidRPr="002426E3" w:rsidTr="00D90ABB">
        <w:tc>
          <w:tcPr>
            <w:tcW w:w="1860" w:type="dxa"/>
          </w:tcPr>
          <w:p w:rsidR="00FF7D10" w:rsidRPr="002426E3" w:rsidRDefault="00FF7D10" w:rsidP="00D90ABB">
            <w:pPr>
              <w:pStyle w:val="Tabletext"/>
            </w:pPr>
            <w:proofErr w:type="spellStart"/>
            <w:r w:rsidRPr="002426E3">
              <w:lastRenderedPageBreak/>
              <w:t>Responsibilities</w:t>
            </w:r>
            <w:proofErr w:type="spellEnd"/>
          </w:p>
        </w:tc>
        <w:tc>
          <w:tcPr>
            <w:tcW w:w="6885" w:type="dxa"/>
          </w:tcPr>
          <w:p w:rsidR="00FF7D10" w:rsidRPr="002426E3" w:rsidRDefault="00FF7D10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FF7D10" w:rsidRDefault="00FF7D10" w:rsidP="002426E3"/>
    <w:p w:rsidR="008F0CBA" w:rsidRPr="007A0D65" w:rsidRDefault="00DE438C" w:rsidP="008F0CBA">
      <w:pPr>
        <w:pStyle w:val="Ttulo2"/>
        <w:rPr>
          <w:rFonts w:ascii="Times New Roman" w:hAnsi="Times New Roman"/>
          <w:b w:val="0"/>
          <w:sz w:val="24"/>
        </w:rPr>
      </w:pPr>
      <w:bookmarkStart w:id="56" w:name="_Toc398977364"/>
      <w:r>
        <w:rPr>
          <w:rFonts w:ascii="Calibri" w:hAnsi="Calibri" w:cs="Calibri"/>
          <w:color w:val="000000"/>
          <w:sz w:val="22"/>
          <w:szCs w:val="22"/>
        </w:rPr>
        <w:t>Cantidad de funcionalidades reutilizadas en la capa de controlador</w:t>
      </w:r>
      <w:bookmarkEnd w:id="56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8F0CBA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8F0CBA" w:rsidRPr="002426E3" w:rsidRDefault="008F0CBA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8F0CBA" w:rsidRPr="000F6C13" w:rsidRDefault="008F0CBA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funcionalidades reutilizadas en la capa de controlador</w:t>
            </w:r>
          </w:p>
        </w:tc>
      </w:tr>
      <w:tr w:rsidR="008F0CBA" w:rsidRPr="002426E3" w:rsidTr="00D90ABB">
        <w:tc>
          <w:tcPr>
            <w:tcW w:w="1860" w:type="dxa"/>
            <w:tcBorders>
              <w:top w:val="nil"/>
            </w:tcBorders>
          </w:tcPr>
          <w:p w:rsidR="008F0CBA" w:rsidRPr="002426E3" w:rsidRDefault="008F0CBA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8F0CBA" w:rsidRPr="009E4D21" w:rsidRDefault="008F0CBA" w:rsidP="008F0CBA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reusabilidad,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8F0CBA" w:rsidRPr="002426E3" w:rsidTr="00D90ABB">
        <w:tc>
          <w:tcPr>
            <w:tcW w:w="1860" w:type="dxa"/>
          </w:tcPr>
          <w:p w:rsidR="008F0CBA" w:rsidRPr="002426E3" w:rsidRDefault="008F0CBA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8F0CBA" w:rsidRPr="007A0D65" w:rsidRDefault="008F0CBA" w:rsidP="008F0CBA">
            <w:pPr>
              <w:pStyle w:val="Textoindependiente"/>
              <w:numPr>
                <w:ilvl w:val="0"/>
                <w:numId w:val="23"/>
              </w:numPr>
            </w:pPr>
            <w:r>
              <w:t xml:space="preserve"> Calcular un ahorro en tiempo en de desarrollo de la capa del controlador.</w:t>
            </w:r>
          </w:p>
        </w:tc>
      </w:tr>
      <w:tr w:rsidR="008F0CBA" w:rsidRPr="002426E3" w:rsidTr="00D90ABB">
        <w:tc>
          <w:tcPr>
            <w:tcW w:w="1860" w:type="dxa"/>
          </w:tcPr>
          <w:p w:rsidR="008F0CBA" w:rsidRPr="002426E3" w:rsidRDefault="008F0CBA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</w:t>
            </w:r>
          </w:p>
          <w:p w:rsidR="008F0CBA" w:rsidRP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funciones reutilizadas en la capa controlador y B=Cantidad de funciones reutilizadas</w:t>
            </w:r>
          </w:p>
        </w:tc>
      </w:tr>
      <w:tr w:rsidR="008F0CBA" w:rsidRPr="002426E3" w:rsidTr="00D90ABB">
        <w:tc>
          <w:tcPr>
            <w:tcW w:w="1860" w:type="dxa"/>
          </w:tcPr>
          <w:p w:rsidR="008F0CBA" w:rsidRPr="002426E3" w:rsidRDefault="008F0CBA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8F0CBA" w:rsidRPr="002426E3" w:rsidRDefault="008F0CBA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FF7D10" w:rsidRDefault="00FF7D10" w:rsidP="002426E3"/>
    <w:p w:rsidR="007A3ADB" w:rsidRPr="007A0D65" w:rsidRDefault="00DE438C" w:rsidP="007A3ADB">
      <w:pPr>
        <w:pStyle w:val="Ttulo2"/>
        <w:rPr>
          <w:rFonts w:ascii="Times New Roman" w:hAnsi="Times New Roman"/>
          <w:b w:val="0"/>
          <w:sz w:val="24"/>
        </w:rPr>
      </w:pPr>
      <w:bookmarkStart w:id="57" w:name="_Toc398977365"/>
      <w:r>
        <w:rPr>
          <w:rFonts w:ascii="Calibri" w:hAnsi="Calibri" w:cs="Calibri"/>
          <w:color w:val="000000"/>
          <w:sz w:val="22"/>
          <w:szCs w:val="22"/>
        </w:rPr>
        <w:t>Cantidad de vistas reutilizadas</w:t>
      </w:r>
      <w:bookmarkEnd w:id="57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7A3ADB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7A3ADB" w:rsidRPr="002426E3" w:rsidRDefault="007A3ADB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7A3ADB" w:rsidRPr="000F6C13" w:rsidRDefault="007A3ADB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vistas reutilizadas</w:t>
            </w:r>
          </w:p>
        </w:tc>
      </w:tr>
      <w:tr w:rsidR="007A3ADB" w:rsidRPr="002426E3" w:rsidTr="00D90ABB">
        <w:tc>
          <w:tcPr>
            <w:tcW w:w="1860" w:type="dxa"/>
            <w:tcBorders>
              <w:top w:val="nil"/>
            </w:tcBorders>
          </w:tcPr>
          <w:p w:rsidR="007A3ADB" w:rsidRPr="002426E3" w:rsidRDefault="007A3ADB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7A3ADB" w:rsidRPr="009E4D21" w:rsidRDefault="007A3ADB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reusabilidad,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7A3ADB" w:rsidRPr="002426E3" w:rsidTr="00D90ABB">
        <w:tc>
          <w:tcPr>
            <w:tcW w:w="1860" w:type="dxa"/>
          </w:tcPr>
          <w:p w:rsidR="007A3ADB" w:rsidRPr="002426E3" w:rsidRDefault="007A3ADB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7A3ADB" w:rsidRPr="007A0D65" w:rsidRDefault="007A3ADB" w:rsidP="007A3ADB">
            <w:pPr>
              <w:pStyle w:val="Textoindependiente"/>
              <w:numPr>
                <w:ilvl w:val="0"/>
                <w:numId w:val="23"/>
              </w:numPr>
            </w:pPr>
            <w:r>
              <w:t xml:space="preserve"> Calcular un ahorro en tiempo en de desarrollo de la capa de la vista.</w:t>
            </w:r>
          </w:p>
        </w:tc>
      </w:tr>
      <w:tr w:rsidR="007A3ADB" w:rsidRPr="002426E3" w:rsidTr="00D90ABB">
        <w:tc>
          <w:tcPr>
            <w:tcW w:w="1860" w:type="dxa"/>
          </w:tcPr>
          <w:p w:rsidR="007A3ADB" w:rsidRPr="002426E3" w:rsidRDefault="007A3ADB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</w:t>
            </w:r>
          </w:p>
          <w:p w:rsidR="007A3ADB" w:rsidRP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vistas reutilizadas  y B=Cantidad de funcionalidades reutilizadas</w:t>
            </w:r>
          </w:p>
        </w:tc>
      </w:tr>
      <w:tr w:rsidR="007A3ADB" w:rsidRPr="002426E3" w:rsidTr="00D90ABB">
        <w:tc>
          <w:tcPr>
            <w:tcW w:w="1860" w:type="dxa"/>
          </w:tcPr>
          <w:p w:rsidR="007A3ADB" w:rsidRPr="002426E3" w:rsidRDefault="007A3ADB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7A3ADB" w:rsidRPr="002426E3" w:rsidRDefault="007A3ADB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7A3ADB" w:rsidRDefault="007A3ADB" w:rsidP="007A3ADB"/>
    <w:p w:rsidR="00691629" w:rsidRPr="007A0D65" w:rsidRDefault="00DE438C" w:rsidP="00691629">
      <w:pPr>
        <w:pStyle w:val="Ttulo2"/>
        <w:rPr>
          <w:rFonts w:ascii="Times New Roman" w:hAnsi="Times New Roman"/>
          <w:b w:val="0"/>
          <w:sz w:val="24"/>
        </w:rPr>
      </w:pPr>
      <w:bookmarkStart w:id="58" w:name="_Toc398977366"/>
      <w:r>
        <w:rPr>
          <w:rFonts w:ascii="Calibri" w:hAnsi="Calibri" w:cs="Calibri"/>
          <w:color w:val="000000"/>
          <w:sz w:val="22"/>
          <w:szCs w:val="22"/>
        </w:rPr>
        <w:t>Cantidad de defectos reportados antes del lanzamiento</w:t>
      </w:r>
      <w:bookmarkEnd w:id="58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691629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691629" w:rsidRPr="002426E3" w:rsidRDefault="00691629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691629" w:rsidRPr="000F6C13" w:rsidRDefault="00691629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defectos reportados antes del lanzamiento</w:t>
            </w:r>
          </w:p>
        </w:tc>
      </w:tr>
      <w:tr w:rsidR="00691629" w:rsidRPr="002426E3" w:rsidTr="00D90ABB">
        <w:tc>
          <w:tcPr>
            <w:tcW w:w="1860" w:type="dxa"/>
            <w:tcBorders>
              <w:top w:val="nil"/>
            </w:tcBorders>
          </w:tcPr>
          <w:p w:rsidR="00691629" w:rsidRPr="002426E3" w:rsidRDefault="00691629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691629" w:rsidRPr="009E4D21" w:rsidRDefault="00691629" w:rsidP="005F77E0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 w:rsidR="005F77E0">
              <w:t>analizabilidad</w:t>
            </w:r>
            <w:r>
              <w:t>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691629" w:rsidRPr="002426E3" w:rsidTr="00D90ABB">
        <w:tc>
          <w:tcPr>
            <w:tcW w:w="1860" w:type="dxa"/>
          </w:tcPr>
          <w:p w:rsidR="00691629" w:rsidRPr="002426E3" w:rsidRDefault="00691629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5F77E0" w:rsidRPr="007A0D65" w:rsidRDefault="005F77E0" w:rsidP="005F77E0">
            <w:pPr>
              <w:pStyle w:val="Textoindependiente"/>
              <w:numPr>
                <w:ilvl w:val="0"/>
                <w:numId w:val="23"/>
              </w:numPr>
            </w:pPr>
            <w:r>
              <w:t>Identificar puntos críticos y analizarlos antes del lanzamiento.</w:t>
            </w:r>
          </w:p>
        </w:tc>
      </w:tr>
      <w:tr w:rsidR="00691629" w:rsidRPr="002426E3" w:rsidTr="00D90ABB">
        <w:tc>
          <w:tcPr>
            <w:tcW w:w="1860" w:type="dxa"/>
          </w:tcPr>
          <w:p w:rsidR="00691629" w:rsidRPr="002426E3" w:rsidRDefault="00691629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</w:t>
            </w:r>
          </w:p>
          <w:p w:rsidR="00691629" w:rsidRP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Donde A=Cantidad de defectos antes de lanzamiento y B=Cantidad total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 defectos</w:t>
            </w:r>
          </w:p>
        </w:tc>
      </w:tr>
      <w:tr w:rsidR="00691629" w:rsidRPr="002426E3" w:rsidTr="00D90ABB">
        <w:tc>
          <w:tcPr>
            <w:tcW w:w="1860" w:type="dxa"/>
          </w:tcPr>
          <w:p w:rsidR="00691629" w:rsidRPr="002426E3" w:rsidRDefault="00691629" w:rsidP="00D90ABB">
            <w:pPr>
              <w:pStyle w:val="Tabletext"/>
            </w:pPr>
            <w:proofErr w:type="spellStart"/>
            <w:r w:rsidRPr="002426E3">
              <w:lastRenderedPageBreak/>
              <w:t>Responsibilities</w:t>
            </w:r>
            <w:proofErr w:type="spellEnd"/>
          </w:p>
        </w:tc>
        <w:tc>
          <w:tcPr>
            <w:tcW w:w="6885" w:type="dxa"/>
          </w:tcPr>
          <w:p w:rsidR="00691629" w:rsidRPr="002426E3" w:rsidRDefault="00691629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8F0CBA" w:rsidRDefault="008F0CBA" w:rsidP="002426E3"/>
    <w:p w:rsidR="00EB34AD" w:rsidRPr="007A0D65" w:rsidRDefault="00DE438C" w:rsidP="00EB34AD">
      <w:pPr>
        <w:pStyle w:val="Ttulo2"/>
        <w:rPr>
          <w:rFonts w:ascii="Times New Roman" w:hAnsi="Times New Roman"/>
          <w:b w:val="0"/>
          <w:sz w:val="24"/>
        </w:rPr>
      </w:pPr>
      <w:bookmarkStart w:id="59" w:name="_Toc398977367"/>
      <w:r>
        <w:rPr>
          <w:rFonts w:ascii="Calibri" w:hAnsi="Calibri" w:cs="Calibri"/>
          <w:color w:val="000000"/>
          <w:sz w:val="22"/>
          <w:szCs w:val="22"/>
        </w:rPr>
        <w:t>Densidad de defectos</w:t>
      </w:r>
      <w:bookmarkEnd w:id="59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EB34AD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EB34AD" w:rsidRPr="002426E3" w:rsidRDefault="00EB34AD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EB34AD" w:rsidRPr="000F6C13" w:rsidRDefault="00EB34AD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Densidad de defectos (# defectos 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antes del lanzamiento</w:t>
            </w:r>
          </w:p>
        </w:tc>
      </w:tr>
      <w:tr w:rsidR="00EB34AD" w:rsidRPr="002426E3" w:rsidTr="00D90ABB">
        <w:tc>
          <w:tcPr>
            <w:tcW w:w="1860" w:type="dxa"/>
            <w:tcBorders>
              <w:top w:val="nil"/>
            </w:tcBorders>
          </w:tcPr>
          <w:p w:rsidR="00EB34AD" w:rsidRPr="002426E3" w:rsidRDefault="00EB34AD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EB34AD" w:rsidRPr="009E4D21" w:rsidRDefault="00EB34AD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proofErr w:type="spellStart"/>
            <w:r>
              <w:t>analizabilidad</w:t>
            </w:r>
            <w:proofErr w:type="spellEnd"/>
            <w:r>
              <w:t>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EB34AD" w:rsidRPr="002426E3" w:rsidTr="00D90ABB">
        <w:tc>
          <w:tcPr>
            <w:tcW w:w="1860" w:type="dxa"/>
          </w:tcPr>
          <w:p w:rsidR="00EB34AD" w:rsidRPr="002426E3" w:rsidRDefault="00EB34AD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EB34AD" w:rsidRDefault="00302DD7" w:rsidP="00D90ABB">
            <w:pPr>
              <w:pStyle w:val="Textoindependiente"/>
              <w:numPr>
                <w:ilvl w:val="0"/>
                <w:numId w:val="23"/>
              </w:numPr>
            </w:pPr>
            <w:r>
              <w:t>Determinar la eficiencia y efectividad del grupo de trabajo</w:t>
            </w:r>
          </w:p>
          <w:p w:rsidR="00302DD7" w:rsidRPr="007A0D65" w:rsidRDefault="00302DD7" w:rsidP="00D90ABB">
            <w:pPr>
              <w:pStyle w:val="Textoindependiente"/>
              <w:numPr>
                <w:ilvl w:val="0"/>
                <w:numId w:val="23"/>
              </w:numPr>
            </w:pPr>
            <w:r>
              <w:t>Analizar la densidad y establecer nuevos planes de análisis del código.</w:t>
            </w:r>
          </w:p>
        </w:tc>
      </w:tr>
      <w:tr w:rsidR="00EB34AD" w:rsidRPr="002426E3" w:rsidTr="00D90ABB">
        <w:tc>
          <w:tcPr>
            <w:tcW w:w="1860" w:type="dxa"/>
          </w:tcPr>
          <w:p w:rsidR="00EB34AD" w:rsidRPr="002426E3" w:rsidRDefault="00EB34AD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 </w:t>
            </w:r>
          </w:p>
          <w:p w:rsidR="00EB34AD" w:rsidRPr="006A33C4" w:rsidRDefault="006A33C4" w:rsidP="006A33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Donde A=Cantidad de defectos y B=Cantidad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líneas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</w:tr>
      <w:tr w:rsidR="00EB34AD" w:rsidRPr="002426E3" w:rsidTr="00D90ABB">
        <w:tc>
          <w:tcPr>
            <w:tcW w:w="1860" w:type="dxa"/>
          </w:tcPr>
          <w:p w:rsidR="00EB34AD" w:rsidRPr="002426E3" w:rsidRDefault="00EB34AD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EB34AD" w:rsidRPr="002426E3" w:rsidRDefault="00EB34AD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EB34AD" w:rsidRDefault="00EB34AD" w:rsidP="002426E3"/>
    <w:p w:rsidR="004E2286" w:rsidRPr="007A0D65" w:rsidRDefault="00DE438C" w:rsidP="004E2286">
      <w:pPr>
        <w:pStyle w:val="Ttulo2"/>
        <w:rPr>
          <w:rFonts w:ascii="Times New Roman" w:hAnsi="Times New Roman"/>
          <w:b w:val="0"/>
          <w:sz w:val="24"/>
        </w:rPr>
      </w:pPr>
      <w:bookmarkStart w:id="60" w:name="_Toc398977368"/>
      <w:r>
        <w:rPr>
          <w:rFonts w:ascii="Calibri" w:hAnsi="Calibri" w:cs="Calibri"/>
          <w:color w:val="000000"/>
          <w:sz w:val="22"/>
          <w:szCs w:val="22"/>
        </w:rPr>
        <w:t>Tiempo requerido para reparar fallas antes del lanzamiento</w:t>
      </w:r>
      <w:bookmarkEnd w:id="60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4E2286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4E2286" w:rsidRPr="002426E3" w:rsidRDefault="004E2286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4E2286" w:rsidRPr="000F6C13" w:rsidRDefault="004E2286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requerido para reparar fallas antes del lanzamiento</w:t>
            </w:r>
          </w:p>
        </w:tc>
      </w:tr>
      <w:tr w:rsidR="004E2286" w:rsidRPr="002426E3" w:rsidTr="00D90ABB">
        <w:tc>
          <w:tcPr>
            <w:tcW w:w="1860" w:type="dxa"/>
            <w:tcBorders>
              <w:top w:val="nil"/>
            </w:tcBorders>
          </w:tcPr>
          <w:p w:rsidR="004E2286" w:rsidRPr="002426E3" w:rsidRDefault="004E2286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4E2286" w:rsidRPr="009E4D21" w:rsidRDefault="004E2286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proofErr w:type="spellStart"/>
            <w:r>
              <w:t>analizabilidad</w:t>
            </w:r>
            <w:proofErr w:type="spellEnd"/>
            <w:r>
              <w:t>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4E2286" w:rsidRPr="002426E3" w:rsidTr="00D90ABB">
        <w:tc>
          <w:tcPr>
            <w:tcW w:w="1860" w:type="dxa"/>
          </w:tcPr>
          <w:p w:rsidR="004E2286" w:rsidRPr="002426E3" w:rsidRDefault="004E2286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4E2286" w:rsidRDefault="004E2286" w:rsidP="00D90ABB">
            <w:pPr>
              <w:pStyle w:val="Textoindependiente"/>
              <w:numPr>
                <w:ilvl w:val="0"/>
                <w:numId w:val="23"/>
              </w:numPr>
            </w:pPr>
            <w:r>
              <w:t>Determinar si el cronograma se está cumpliendo.</w:t>
            </w:r>
          </w:p>
          <w:p w:rsidR="004E2286" w:rsidRPr="007A0D65" w:rsidRDefault="004E2286" w:rsidP="00D90ABB">
            <w:pPr>
              <w:pStyle w:val="Textoindependiente"/>
              <w:numPr>
                <w:ilvl w:val="0"/>
                <w:numId w:val="23"/>
              </w:numPr>
            </w:pPr>
            <w:r>
              <w:t>Establecer tiempo codificando vs tiempo reparando.</w:t>
            </w:r>
          </w:p>
        </w:tc>
      </w:tr>
      <w:tr w:rsidR="004E2286" w:rsidRPr="002426E3" w:rsidTr="00D90ABB">
        <w:tc>
          <w:tcPr>
            <w:tcW w:w="1860" w:type="dxa"/>
          </w:tcPr>
          <w:p w:rsidR="004E2286" w:rsidRPr="002426E3" w:rsidRDefault="004E2286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4E2286" w:rsidRPr="002426E3" w:rsidRDefault="009A7DFF" w:rsidP="009A7DFF">
            <w:pPr>
              <w:pStyle w:val="InfoBlue"/>
              <w:ind w:left="0"/>
            </w:pPr>
            <w:r>
              <w:t>X=definido por el equipo de trabajo.</w:t>
            </w:r>
          </w:p>
        </w:tc>
      </w:tr>
      <w:tr w:rsidR="004E2286" w:rsidRPr="002426E3" w:rsidTr="00D90ABB">
        <w:tc>
          <w:tcPr>
            <w:tcW w:w="1860" w:type="dxa"/>
          </w:tcPr>
          <w:p w:rsidR="004E2286" w:rsidRPr="002426E3" w:rsidRDefault="004E2286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4E2286" w:rsidRPr="002426E3" w:rsidRDefault="004E2286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4E2286" w:rsidRDefault="004E2286" w:rsidP="002426E3"/>
    <w:p w:rsidR="008E5806" w:rsidRPr="007A0D65" w:rsidRDefault="00DE438C" w:rsidP="008E5806">
      <w:pPr>
        <w:pStyle w:val="Ttulo2"/>
        <w:rPr>
          <w:rFonts w:ascii="Times New Roman" w:hAnsi="Times New Roman"/>
          <w:b w:val="0"/>
          <w:sz w:val="24"/>
        </w:rPr>
      </w:pPr>
      <w:bookmarkStart w:id="61" w:name="_Toc398977369"/>
      <w:r>
        <w:rPr>
          <w:rFonts w:ascii="Calibri" w:hAnsi="Calibri" w:cs="Calibri"/>
          <w:color w:val="000000"/>
          <w:sz w:val="22"/>
          <w:szCs w:val="22"/>
        </w:rPr>
        <w:t>Numero de fallas después del lanzamiento</w:t>
      </w:r>
      <w:bookmarkEnd w:id="61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8E5806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8E5806" w:rsidRPr="002426E3" w:rsidRDefault="008E5806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8E5806" w:rsidRPr="000F6C13" w:rsidRDefault="008E5806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 de fallas después del lanzamiento</w:t>
            </w:r>
          </w:p>
        </w:tc>
      </w:tr>
      <w:tr w:rsidR="008E5806" w:rsidRPr="002426E3" w:rsidTr="00D90ABB">
        <w:tc>
          <w:tcPr>
            <w:tcW w:w="1860" w:type="dxa"/>
            <w:tcBorders>
              <w:top w:val="nil"/>
            </w:tcBorders>
          </w:tcPr>
          <w:p w:rsidR="008E5806" w:rsidRPr="002426E3" w:rsidRDefault="008E5806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8E5806" w:rsidRPr="009E4D21" w:rsidRDefault="008E5806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proofErr w:type="spellStart"/>
            <w:r>
              <w:t>analizabilidad</w:t>
            </w:r>
            <w:proofErr w:type="spellEnd"/>
            <w:r>
              <w:t>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8E5806" w:rsidRPr="002426E3" w:rsidTr="00D90ABB">
        <w:tc>
          <w:tcPr>
            <w:tcW w:w="1860" w:type="dxa"/>
          </w:tcPr>
          <w:p w:rsidR="008E5806" w:rsidRPr="002426E3" w:rsidRDefault="008E5806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8E5806" w:rsidRDefault="00503974" w:rsidP="00D90ABB">
            <w:pPr>
              <w:pStyle w:val="Textoindependiente"/>
              <w:numPr>
                <w:ilvl w:val="0"/>
                <w:numId w:val="23"/>
              </w:numPr>
            </w:pPr>
            <w:r>
              <w:t>Determinar costos post-lanzamiento</w:t>
            </w:r>
          </w:p>
          <w:p w:rsidR="00503974" w:rsidRPr="007A0D65" w:rsidRDefault="00503974" w:rsidP="00503974">
            <w:pPr>
              <w:pStyle w:val="Textoindependiente"/>
              <w:numPr>
                <w:ilvl w:val="0"/>
                <w:numId w:val="23"/>
              </w:numPr>
            </w:pPr>
            <w:r>
              <w:lastRenderedPageBreak/>
              <w:t>Verificar el plan de seguimiento del sistema después del lanzamiento.</w:t>
            </w:r>
          </w:p>
        </w:tc>
      </w:tr>
      <w:tr w:rsidR="008E5806" w:rsidRPr="002426E3" w:rsidTr="00D90ABB">
        <w:tc>
          <w:tcPr>
            <w:tcW w:w="1860" w:type="dxa"/>
          </w:tcPr>
          <w:p w:rsidR="008E5806" w:rsidRPr="002426E3" w:rsidRDefault="008E5806" w:rsidP="00D90ABB">
            <w:pPr>
              <w:pStyle w:val="Tabletext"/>
            </w:pPr>
            <w:proofErr w:type="spellStart"/>
            <w:r w:rsidRPr="002426E3">
              <w:lastRenderedPageBreak/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</w:t>
            </w:r>
          </w:p>
          <w:p w:rsidR="008E5806" w:rsidRP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Donde A=Cantidad de fallas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después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lanzamiento y B=Cantidad de fallos</w:t>
            </w:r>
          </w:p>
        </w:tc>
      </w:tr>
      <w:tr w:rsidR="008E5806" w:rsidRPr="002426E3" w:rsidTr="00D90ABB">
        <w:tc>
          <w:tcPr>
            <w:tcW w:w="1860" w:type="dxa"/>
          </w:tcPr>
          <w:p w:rsidR="008E5806" w:rsidRPr="002426E3" w:rsidRDefault="008E5806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8E5806" w:rsidRPr="002426E3" w:rsidRDefault="008E5806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8E5806" w:rsidRDefault="008E5806" w:rsidP="002426E3"/>
    <w:p w:rsidR="00E52D5D" w:rsidRPr="007A0D65" w:rsidRDefault="00DE438C" w:rsidP="00E52D5D">
      <w:pPr>
        <w:pStyle w:val="Ttulo2"/>
        <w:rPr>
          <w:rFonts w:ascii="Times New Roman" w:hAnsi="Times New Roman"/>
          <w:b w:val="0"/>
          <w:sz w:val="24"/>
        </w:rPr>
      </w:pPr>
      <w:bookmarkStart w:id="62" w:name="_Toc398977370"/>
      <w:r>
        <w:rPr>
          <w:rFonts w:ascii="Calibri" w:hAnsi="Calibri" w:cs="Calibri"/>
          <w:color w:val="000000"/>
          <w:sz w:val="22"/>
          <w:szCs w:val="22"/>
        </w:rPr>
        <w:t>Tiempo requerido para reparar fallas después del lanzamiento</w:t>
      </w:r>
      <w:bookmarkEnd w:id="62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E52D5D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E52D5D" w:rsidRPr="002426E3" w:rsidRDefault="00E52D5D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E52D5D" w:rsidRPr="000F6C13" w:rsidRDefault="00E52D5D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Tiempo requerido para reparar fallas después del lanzamiento</w:t>
            </w:r>
          </w:p>
        </w:tc>
      </w:tr>
      <w:tr w:rsidR="00E52D5D" w:rsidRPr="002426E3" w:rsidTr="00D90ABB">
        <w:tc>
          <w:tcPr>
            <w:tcW w:w="1860" w:type="dxa"/>
            <w:tcBorders>
              <w:top w:val="nil"/>
            </w:tcBorders>
          </w:tcPr>
          <w:p w:rsidR="00E52D5D" w:rsidRPr="002426E3" w:rsidRDefault="00E52D5D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E52D5D" w:rsidRPr="009E4D21" w:rsidRDefault="00E52D5D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proofErr w:type="spellStart"/>
            <w:r>
              <w:t>analizabilidad</w:t>
            </w:r>
            <w:proofErr w:type="spellEnd"/>
            <w:r>
              <w:t>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E52D5D" w:rsidRPr="002426E3" w:rsidTr="00D90ABB">
        <w:tc>
          <w:tcPr>
            <w:tcW w:w="1860" w:type="dxa"/>
          </w:tcPr>
          <w:p w:rsidR="00E52D5D" w:rsidRPr="002426E3" w:rsidRDefault="00E52D5D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E52D5D" w:rsidRPr="007A0D65" w:rsidRDefault="00E52D5D" w:rsidP="00E52D5D">
            <w:pPr>
              <w:pStyle w:val="Textoindependiente"/>
              <w:numPr>
                <w:ilvl w:val="0"/>
                <w:numId w:val="23"/>
              </w:numPr>
            </w:pPr>
            <w:r>
              <w:t>Determinar costos post-lanzamiento</w:t>
            </w:r>
          </w:p>
        </w:tc>
      </w:tr>
      <w:tr w:rsidR="00E52D5D" w:rsidRPr="002426E3" w:rsidTr="00D90ABB">
        <w:tc>
          <w:tcPr>
            <w:tcW w:w="1860" w:type="dxa"/>
          </w:tcPr>
          <w:p w:rsidR="00E52D5D" w:rsidRPr="002426E3" w:rsidRDefault="00E52D5D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E52D5D" w:rsidRPr="002426E3" w:rsidRDefault="009A7DFF" w:rsidP="00EA765F">
            <w:pPr>
              <w:pStyle w:val="InfoBlue"/>
              <w:ind w:left="0"/>
            </w:pPr>
            <w:r>
              <w:t>X=definido por el equipo de trabajo.</w:t>
            </w:r>
          </w:p>
        </w:tc>
      </w:tr>
      <w:tr w:rsidR="00E52D5D" w:rsidRPr="002426E3" w:rsidTr="00D90ABB">
        <w:tc>
          <w:tcPr>
            <w:tcW w:w="1860" w:type="dxa"/>
          </w:tcPr>
          <w:p w:rsidR="00E52D5D" w:rsidRPr="002426E3" w:rsidRDefault="00E52D5D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E52D5D" w:rsidRPr="002426E3" w:rsidRDefault="00E52D5D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E52D5D" w:rsidRDefault="00E52D5D" w:rsidP="002426E3"/>
    <w:p w:rsidR="00E57585" w:rsidRPr="007A0D65" w:rsidRDefault="00DE438C" w:rsidP="00E57585">
      <w:pPr>
        <w:pStyle w:val="Ttulo2"/>
        <w:rPr>
          <w:rFonts w:ascii="Times New Roman" w:hAnsi="Times New Roman"/>
          <w:b w:val="0"/>
          <w:sz w:val="24"/>
        </w:rPr>
      </w:pPr>
      <w:bookmarkStart w:id="63" w:name="_Toc398977371"/>
      <w:r>
        <w:rPr>
          <w:rFonts w:ascii="Calibri" w:hAnsi="Calibri" w:cs="Calibri"/>
          <w:color w:val="000000"/>
          <w:sz w:val="22"/>
          <w:szCs w:val="22"/>
        </w:rPr>
        <w:t>Esfuerzo requerido para modificar una funcionalidad</w:t>
      </w:r>
      <w:bookmarkEnd w:id="63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E57585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E57585" w:rsidRPr="002426E3" w:rsidRDefault="00E57585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E57585" w:rsidRPr="000F6C13" w:rsidRDefault="00E57585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Esfuerzo requerido para modificar una funcionalidad</w:t>
            </w:r>
          </w:p>
        </w:tc>
      </w:tr>
      <w:tr w:rsidR="00E57585" w:rsidRPr="002426E3" w:rsidTr="00D90ABB">
        <w:tc>
          <w:tcPr>
            <w:tcW w:w="1860" w:type="dxa"/>
            <w:tcBorders>
              <w:top w:val="nil"/>
            </w:tcBorders>
          </w:tcPr>
          <w:p w:rsidR="00E57585" w:rsidRPr="002426E3" w:rsidRDefault="00E57585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E57585" w:rsidRPr="009E4D21" w:rsidRDefault="00E57585" w:rsidP="00E57585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capacidad de ser modificado,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E57585" w:rsidRPr="002426E3" w:rsidTr="00D90ABB">
        <w:tc>
          <w:tcPr>
            <w:tcW w:w="1860" w:type="dxa"/>
          </w:tcPr>
          <w:p w:rsidR="00E57585" w:rsidRPr="002426E3" w:rsidRDefault="00E57585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E57585" w:rsidRDefault="00E57585" w:rsidP="00D90ABB">
            <w:pPr>
              <w:pStyle w:val="Textoindependiente"/>
              <w:numPr>
                <w:ilvl w:val="0"/>
                <w:numId w:val="23"/>
              </w:numPr>
            </w:pPr>
            <w:r>
              <w:t>Medir la complejidad de posibles cambios en el sistema.</w:t>
            </w:r>
          </w:p>
          <w:p w:rsidR="00E57585" w:rsidRPr="007A0D65" w:rsidRDefault="00E57585" w:rsidP="00D90ABB">
            <w:pPr>
              <w:pStyle w:val="Textoindependiente"/>
              <w:numPr>
                <w:ilvl w:val="0"/>
                <w:numId w:val="23"/>
              </w:numPr>
            </w:pPr>
            <w:r>
              <w:t>Descartar el cambio o reestructurar todo el proceso.</w:t>
            </w:r>
          </w:p>
        </w:tc>
      </w:tr>
      <w:tr w:rsidR="00E57585" w:rsidRPr="002426E3" w:rsidTr="00D90ABB">
        <w:tc>
          <w:tcPr>
            <w:tcW w:w="1860" w:type="dxa"/>
          </w:tcPr>
          <w:p w:rsidR="00E57585" w:rsidRPr="002426E3" w:rsidRDefault="00E57585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E57585" w:rsidRPr="002426E3" w:rsidRDefault="003D2B79" w:rsidP="003D2B79">
            <w:pPr>
              <w:pStyle w:val="InfoBlue"/>
              <w:ind w:left="0"/>
            </w:pPr>
            <w:r>
              <w:t>X=definido por el equipo de trabajo.</w:t>
            </w:r>
          </w:p>
        </w:tc>
      </w:tr>
      <w:tr w:rsidR="00E57585" w:rsidRPr="002426E3" w:rsidTr="00D90ABB">
        <w:tc>
          <w:tcPr>
            <w:tcW w:w="1860" w:type="dxa"/>
          </w:tcPr>
          <w:p w:rsidR="00E57585" w:rsidRPr="002426E3" w:rsidRDefault="00E57585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E57585" w:rsidRPr="002426E3" w:rsidRDefault="00E57585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E57585" w:rsidRDefault="00E57585" w:rsidP="002426E3"/>
    <w:p w:rsidR="001B364A" w:rsidRPr="007A0D65" w:rsidRDefault="00DE438C" w:rsidP="001B364A">
      <w:pPr>
        <w:pStyle w:val="Ttulo2"/>
        <w:rPr>
          <w:rFonts w:ascii="Times New Roman" w:hAnsi="Times New Roman"/>
          <w:b w:val="0"/>
          <w:sz w:val="24"/>
        </w:rPr>
      </w:pPr>
      <w:bookmarkStart w:id="64" w:name="_Toc398977372"/>
      <w:r>
        <w:rPr>
          <w:rFonts w:ascii="Calibri" w:hAnsi="Calibri" w:cs="Calibri"/>
          <w:color w:val="000000"/>
          <w:sz w:val="22"/>
          <w:szCs w:val="22"/>
        </w:rPr>
        <w:t>Esfuerzo requerido para modificar una vista</w:t>
      </w:r>
      <w:bookmarkEnd w:id="64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1B364A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1B364A" w:rsidRPr="002426E3" w:rsidRDefault="001B364A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1B364A" w:rsidRPr="000F6C13" w:rsidRDefault="001B364A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Esfuerzo requerido para modificar una vista</w:t>
            </w:r>
          </w:p>
        </w:tc>
      </w:tr>
      <w:tr w:rsidR="001B364A" w:rsidRPr="002426E3" w:rsidTr="00D90ABB">
        <w:tc>
          <w:tcPr>
            <w:tcW w:w="1860" w:type="dxa"/>
            <w:tcBorders>
              <w:top w:val="nil"/>
            </w:tcBorders>
          </w:tcPr>
          <w:p w:rsidR="001B364A" w:rsidRPr="002426E3" w:rsidRDefault="001B364A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1B364A" w:rsidRPr="009E4D21" w:rsidRDefault="001B364A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capacidad de ser modificado,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1B364A" w:rsidRPr="002426E3" w:rsidTr="00D90ABB">
        <w:tc>
          <w:tcPr>
            <w:tcW w:w="1860" w:type="dxa"/>
          </w:tcPr>
          <w:p w:rsidR="001B364A" w:rsidRPr="002426E3" w:rsidRDefault="001B364A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lastRenderedPageBreak/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1B364A" w:rsidRDefault="001B364A" w:rsidP="00D90ABB">
            <w:pPr>
              <w:pStyle w:val="Textoindependiente"/>
              <w:numPr>
                <w:ilvl w:val="0"/>
                <w:numId w:val="23"/>
              </w:numPr>
            </w:pPr>
            <w:r>
              <w:t>Medir la complejidad de posibles cambios en el entorno grafico del sistema.</w:t>
            </w:r>
          </w:p>
          <w:p w:rsidR="001B364A" w:rsidRPr="007A0D65" w:rsidRDefault="001B364A" w:rsidP="00D90ABB">
            <w:pPr>
              <w:pStyle w:val="Textoindependiente"/>
              <w:numPr>
                <w:ilvl w:val="0"/>
                <w:numId w:val="23"/>
              </w:numPr>
            </w:pPr>
            <w:r>
              <w:t>Descartar el cambio o reestructurar todo el proceso.</w:t>
            </w:r>
          </w:p>
        </w:tc>
      </w:tr>
      <w:tr w:rsidR="001B364A" w:rsidRPr="002426E3" w:rsidTr="00D90ABB">
        <w:tc>
          <w:tcPr>
            <w:tcW w:w="1860" w:type="dxa"/>
          </w:tcPr>
          <w:p w:rsidR="001B364A" w:rsidRPr="002426E3" w:rsidRDefault="001B364A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1B364A" w:rsidRPr="002426E3" w:rsidRDefault="00147506" w:rsidP="00147506">
            <w:pPr>
              <w:pStyle w:val="InfoBlue"/>
              <w:ind w:left="0"/>
            </w:pPr>
            <w:r>
              <w:t>X=definido por el equipo de trabajo.</w:t>
            </w:r>
          </w:p>
        </w:tc>
      </w:tr>
      <w:tr w:rsidR="001B364A" w:rsidRPr="002426E3" w:rsidTr="00D90ABB">
        <w:tc>
          <w:tcPr>
            <w:tcW w:w="1860" w:type="dxa"/>
          </w:tcPr>
          <w:p w:rsidR="001B364A" w:rsidRPr="002426E3" w:rsidRDefault="001B364A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1B364A" w:rsidRPr="002426E3" w:rsidRDefault="001B364A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1B364A" w:rsidRDefault="001B364A" w:rsidP="002426E3"/>
    <w:p w:rsidR="00F45BC2" w:rsidRPr="007A0D65" w:rsidRDefault="00DE438C" w:rsidP="00F45BC2">
      <w:pPr>
        <w:pStyle w:val="Ttulo2"/>
        <w:rPr>
          <w:rFonts w:ascii="Times New Roman" w:hAnsi="Times New Roman"/>
          <w:b w:val="0"/>
          <w:sz w:val="24"/>
        </w:rPr>
      </w:pPr>
      <w:bookmarkStart w:id="65" w:name="_Toc398977373"/>
      <w:r>
        <w:rPr>
          <w:rFonts w:ascii="Calibri" w:hAnsi="Calibri" w:cs="Calibri"/>
          <w:color w:val="000000"/>
          <w:sz w:val="22"/>
          <w:szCs w:val="22"/>
        </w:rPr>
        <w:t>Cantidad de funcionabilidades testeadas</w:t>
      </w:r>
      <w:bookmarkEnd w:id="65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45BC2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45BC2" w:rsidRPr="000F6C13" w:rsidRDefault="00F45BC2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funcionabilidades testeadas</w:t>
            </w:r>
          </w:p>
        </w:tc>
      </w:tr>
      <w:tr w:rsidR="00F45BC2" w:rsidRPr="002426E3" w:rsidTr="00D90ABB">
        <w:tc>
          <w:tcPr>
            <w:tcW w:w="1860" w:type="dxa"/>
            <w:tcBorders>
              <w:top w:val="nil"/>
            </w:tcBorders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45BC2" w:rsidRPr="009E4D21" w:rsidRDefault="00F45BC2" w:rsidP="00F45BC2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capacidad de ser probado,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F45BC2" w:rsidRPr="002426E3" w:rsidTr="00D90ABB">
        <w:tc>
          <w:tcPr>
            <w:tcW w:w="1860" w:type="dxa"/>
          </w:tcPr>
          <w:p w:rsidR="00F45BC2" w:rsidRPr="002426E3" w:rsidRDefault="00F45BC2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F45BC2" w:rsidRDefault="00F45BC2" w:rsidP="00D90ABB">
            <w:pPr>
              <w:pStyle w:val="Textoindependiente"/>
              <w:numPr>
                <w:ilvl w:val="0"/>
                <w:numId w:val="23"/>
              </w:numPr>
            </w:pPr>
            <w:r>
              <w:t>Determinar las funcionalidades listas completamente.</w:t>
            </w:r>
          </w:p>
          <w:p w:rsidR="00F45BC2" w:rsidRDefault="00F45BC2" w:rsidP="00D90ABB">
            <w:pPr>
              <w:pStyle w:val="Textoindependiente"/>
              <w:numPr>
                <w:ilvl w:val="0"/>
                <w:numId w:val="23"/>
              </w:numPr>
            </w:pPr>
            <w:r>
              <w:t>Calcular un tiempo de lanzamiento del sistema para verificar el cronograma.</w:t>
            </w:r>
          </w:p>
          <w:p w:rsidR="00F45BC2" w:rsidRPr="007A0D65" w:rsidRDefault="00F45BC2" w:rsidP="00D90ABB">
            <w:pPr>
              <w:pStyle w:val="Textoindependiente"/>
              <w:numPr>
                <w:ilvl w:val="0"/>
                <w:numId w:val="23"/>
              </w:numPr>
            </w:pPr>
            <w:r>
              <w:t>Tomar decisiones de emergencia en caso de estar cortos de tiempo.</w:t>
            </w:r>
          </w:p>
        </w:tc>
      </w:tr>
      <w:tr w:rsidR="00F45BC2" w:rsidRPr="002426E3" w:rsidTr="00D90ABB">
        <w:tc>
          <w:tcPr>
            <w:tcW w:w="1860" w:type="dxa"/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X=A/B                                                                                      </w:t>
            </w:r>
          </w:p>
          <w:p w:rsidR="00F45BC2" w:rsidRP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Donde A=Cantidad de funcionalidades testeadas y B=Cantidad total de funcionalidades</w:t>
            </w:r>
          </w:p>
        </w:tc>
      </w:tr>
      <w:tr w:rsidR="00F45BC2" w:rsidRPr="002426E3" w:rsidTr="00D90ABB">
        <w:tc>
          <w:tcPr>
            <w:tcW w:w="1860" w:type="dxa"/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F45BC2" w:rsidRPr="002426E3" w:rsidRDefault="00F45BC2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F45BC2" w:rsidRDefault="00F45BC2" w:rsidP="002426E3"/>
    <w:p w:rsidR="00F45BC2" w:rsidRPr="007A0D65" w:rsidRDefault="00DE438C" w:rsidP="00F45BC2">
      <w:pPr>
        <w:pStyle w:val="Ttulo2"/>
        <w:rPr>
          <w:rFonts w:ascii="Times New Roman" w:hAnsi="Times New Roman"/>
          <w:b w:val="0"/>
          <w:sz w:val="24"/>
        </w:rPr>
      </w:pPr>
      <w:bookmarkStart w:id="66" w:name="_Toc398977374"/>
      <w:r>
        <w:rPr>
          <w:rFonts w:ascii="Calibri" w:hAnsi="Calibri" w:cs="Calibri"/>
          <w:color w:val="000000"/>
          <w:sz w:val="22"/>
          <w:szCs w:val="22"/>
        </w:rPr>
        <w:t>Tipo de pruebas realizadas</w:t>
      </w:r>
      <w:bookmarkEnd w:id="66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F45BC2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F45BC2" w:rsidRPr="000F6C13" w:rsidRDefault="00F45BC2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 de pruebas realizadas</w:t>
            </w:r>
          </w:p>
        </w:tc>
      </w:tr>
      <w:tr w:rsidR="00F45BC2" w:rsidRPr="002426E3" w:rsidTr="00D90ABB">
        <w:tc>
          <w:tcPr>
            <w:tcW w:w="1860" w:type="dxa"/>
            <w:tcBorders>
              <w:top w:val="nil"/>
            </w:tcBorders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F45BC2" w:rsidRPr="009E4D21" w:rsidRDefault="00F45BC2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capacidad de ser probado, perteneciente al</w:t>
            </w:r>
            <w:r w:rsidRPr="009E4D21">
              <w:t xml:space="preserve"> factor </w:t>
            </w:r>
            <w:r>
              <w:t>mantenibilidad</w:t>
            </w:r>
            <w:r w:rsidRPr="009E4D21">
              <w:t>.</w:t>
            </w:r>
          </w:p>
        </w:tc>
      </w:tr>
      <w:tr w:rsidR="00F45BC2" w:rsidRPr="002426E3" w:rsidTr="00D90ABB">
        <w:tc>
          <w:tcPr>
            <w:tcW w:w="1860" w:type="dxa"/>
          </w:tcPr>
          <w:p w:rsidR="00F45BC2" w:rsidRPr="002426E3" w:rsidRDefault="00F45BC2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F45BC2" w:rsidRDefault="00F45BC2" w:rsidP="00D90ABB">
            <w:pPr>
              <w:pStyle w:val="Textoindependiente"/>
              <w:numPr>
                <w:ilvl w:val="0"/>
                <w:numId w:val="23"/>
              </w:numPr>
            </w:pPr>
            <w:r>
              <w:t>Determinar si el tipo de pruebas realizadas son suficientes.</w:t>
            </w:r>
          </w:p>
          <w:p w:rsidR="00F45BC2" w:rsidRPr="007A0D65" w:rsidRDefault="00BD233A" w:rsidP="00D90ABB">
            <w:pPr>
              <w:pStyle w:val="Textoindependiente"/>
              <w:numPr>
                <w:ilvl w:val="0"/>
                <w:numId w:val="23"/>
              </w:numPr>
            </w:pPr>
            <w:r>
              <w:t>Desarrollar un plan completo de pruebas.</w:t>
            </w:r>
          </w:p>
        </w:tc>
      </w:tr>
      <w:tr w:rsidR="00F45BC2" w:rsidRPr="002426E3" w:rsidTr="00D90ABB">
        <w:tc>
          <w:tcPr>
            <w:tcW w:w="1860" w:type="dxa"/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F45BC2" w:rsidRP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1 tipo = 0,3                                                                               X= 2 tipos = 0,6                                                                            X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más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2 tipos = 1</w:t>
            </w:r>
          </w:p>
        </w:tc>
      </w:tr>
      <w:tr w:rsidR="00F45BC2" w:rsidRPr="002426E3" w:rsidTr="00D90ABB">
        <w:tc>
          <w:tcPr>
            <w:tcW w:w="1860" w:type="dxa"/>
          </w:tcPr>
          <w:p w:rsidR="00F45BC2" w:rsidRPr="002426E3" w:rsidRDefault="00F45BC2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F45BC2" w:rsidRPr="002426E3" w:rsidRDefault="00F45BC2" w:rsidP="00D90ABB">
            <w:pPr>
              <w:pStyle w:val="InfoBlue"/>
            </w:pPr>
            <w:r>
              <w:t xml:space="preserve">Esta métrica y todo su proceso están totalmente a cargo del </w:t>
            </w:r>
            <w:r>
              <w:lastRenderedPageBreak/>
              <w:t>equipo de desarrollo.</w:t>
            </w:r>
          </w:p>
        </w:tc>
      </w:tr>
    </w:tbl>
    <w:p w:rsidR="00F45BC2" w:rsidRDefault="00F45BC2" w:rsidP="002426E3"/>
    <w:p w:rsidR="00AF1A62" w:rsidRPr="007A0D65" w:rsidRDefault="00DE438C" w:rsidP="00AF1A62">
      <w:pPr>
        <w:pStyle w:val="Ttulo2"/>
        <w:rPr>
          <w:rFonts w:ascii="Times New Roman" w:hAnsi="Times New Roman"/>
          <w:b w:val="0"/>
          <w:sz w:val="24"/>
        </w:rPr>
      </w:pPr>
      <w:bookmarkStart w:id="67" w:name="_Toc398977375"/>
      <w:r>
        <w:rPr>
          <w:rFonts w:ascii="Calibri" w:hAnsi="Calibri" w:cs="Calibri"/>
          <w:color w:val="000000"/>
          <w:sz w:val="22"/>
          <w:szCs w:val="22"/>
        </w:rPr>
        <w:t xml:space="preserve">Responsive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design</w:t>
      </w:r>
      <w:bookmarkEnd w:id="67"/>
      <w:proofErr w:type="spellEnd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AF1A62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AF1A62" w:rsidRPr="002426E3" w:rsidRDefault="00AF1A62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AF1A62" w:rsidRPr="000F6C13" w:rsidRDefault="00AF1A62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Responsive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</w:t>
            </w:r>
            <w:proofErr w:type="spellEnd"/>
          </w:p>
        </w:tc>
      </w:tr>
      <w:tr w:rsidR="00AF1A62" w:rsidRPr="002426E3" w:rsidTr="00D90ABB">
        <w:tc>
          <w:tcPr>
            <w:tcW w:w="1860" w:type="dxa"/>
            <w:tcBorders>
              <w:top w:val="nil"/>
            </w:tcBorders>
          </w:tcPr>
          <w:p w:rsidR="00AF1A62" w:rsidRPr="002426E3" w:rsidRDefault="00AF1A62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AF1A62" w:rsidRPr="009E4D21" w:rsidRDefault="00AF1A62" w:rsidP="00AF1A62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adaptabilidad, perteneciente al</w:t>
            </w:r>
            <w:r w:rsidRPr="009E4D21">
              <w:t xml:space="preserve"> factor </w:t>
            </w:r>
            <w:r>
              <w:t>portabilidad</w:t>
            </w:r>
            <w:r w:rsidRPr="009E4D21">
              <w:t>.</w:t>
            </w:r>
          </w:p>
        </w:tc>
      </w:tr>
      <w:tr w:rsidR="00AF1A62" w:rsidRPr="002426E3" w:rsidTr="00D90ABB">
        <w:tc>
          <w:tcPr>
            <w:tcW w:w="1860" w:type="dxa"/>
          </w:tcPr>
          <w:p w:rsidR="00AF1A62" w:rsidRPr="002426E3" w:rsidRDefault="00AF1A62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AF1A62" w:rsidRPr="007A0D65" w:rsidRDefault="00463E29" w:rsidP="00D90ABB">
            <w:pPr>
              <w:pStyle w:val="Textoindependiente"/>
              <w:numPr>
                <w:ilvl w:val="0"/>
                <w:numId w:val="23"/>
              </w:numPr>
            </w:pPr>
            <w:r>
              <w:t>Garantizar un entorno de trabajo amigable en diferentes dispositivos.</w:t>
            </w:r>
          </w:p>
        </w:tc>
      </w:tr>
      <w:tr w:rsidR="00AF1A62" w:rsidRPr="002426E3" w:rsidTr="00D90ABB">
        <w:tc>
          <w:tcPr>
            <w:tcW w:w="1860" w:type="dxa"/>
          </w:tcPr>
          <w:p w:rsidR="00AF1A62" w:rsidRPr="002426E3" w:rsidRDefault="00AF1A62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Tiene responsive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1                                     </w:t>
            </w:r>
          </w:p>
          <w:p w:rsidR="00AF1A62" w:rsidRP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X=No tiene responsive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proofErr w:type="spellEnd"/>
          </w:p>
        </w:tc>
      </w:tr>
      <w:tr w:rsidR="00AF1A62" w:rsidRPr="002426E3" w:rsidTr="00D90ABB">
        <w:tc>
          <w:tcPr>
            <w:tcW w:w="1860" w:type="dxa"/>
          </w:tcPr>
          <w:p w:rsidR="00AF1A62" w:rsidRPr="002426E3" w:rsidRDefault="00AF1A62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AF1A62" w:rsidRPr="002426E3" w:rsidRDefault="00AF1A62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AF1A62" w:rsidRDefault="00AF1A62" w:rsidP="002426E3"/>
    <w:p w:rsidR="00B8151B" w:rsidRPr="007A0D65" w:rsidRDefault="00DE438C" w:rsidP="00B8151B">
      <w:pPr>
        <w:pStyle w:val="Ttulo2"/>
        <w:rPr>
          <w:rFonts w:ascii="Times New Roman" w:hAnsi="Times New Roman"/>
          <w:b w:val="0"/>
          <w:sz w:val="24"/>
        </w:rPr>
      </w:pPr>
      <w:bookmarkStart w:id="68" w:name="_Toc398977376"/>
      <w:r>
        <w:rPr>
          <w:rFonts w:ascii="Calibri" w:hAnsi="Calibri" w:cs="Calibri"/>
          <w:color w:val="000000"/>
          <w:sz w:val="22"/>
          <w:szCs w:val="22"/>
        </w:rPr>
        <w:t>Cantidad de sistemas operativos soportados</w:t>
      </w:r>
      <w:bookmarkEnd w:id="68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B8151B" w:rsidRPr="002426E3" w:rsidTr="00D90ABB">
        <w:tc>
          <w:tcPr>
            <w:tcW w:w="1860" w:type="dxa"/>
            <w:tcBorders>
              <w:bottom w:val="single" w:sz="12" w:space="0" w:color="000000"/>
            </w:tcBorders>
          </w:tcPr>
          <w:p w:rsidR="00B8151B" w:rsidRPr="002426E3" w:rsidRDefault="00B8151B" w:rsidP="00D90ABB">
            <w:pPr>
              <w:pStyle w:val="Tabletext"/>
            </w:pPr>
            <w:proofErr w:type="spellStart"/>
            <w:r w:rsidRPr="002426E3">
              <w:t>Name</w:t>
            </w:r>
            <w:proofErr w:type="spellEnd"/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8151B" w:rsidRPr="000F6C13" w:rsidRDefault="00B8151B" w:rsidP="00D90A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 de sistemas operativos soportados</w:t>
            </w:r>
          </w:p>
        </w:tc>
      </w:tr>
      <w:tr w:rsidR="00B8151B" w:rsidRPr="002426E3" w:rsidTr="00D90ABB">
        <w:tc>
          <w:tcPr>
            <w:tcW w:w="1860" w:type="dxa"/>
            <w:tcBorders>
              <w:top w:val="nil"/>
            </w:tcBorders>
          </w:tcPr>
          <w:p w:rsidR="00B8151B" w:rsidRPr="002426E3" w:rsidRDefault="00B8151B" w:rsidP="00D90ABB">
            <w:pPr>
              <w:pStyle w:val="Tabletext"/>
            </w:pPr>
            <w:proofErr w:type="spellStart"/>
            <w:r w:rsidRPr="002426E3">
              <w:t>Definition</w:t>
            </w:r>
            <w:proofErr w:type="spellEnd"/>
          </w:p>
        </w:tc>
        <w:tc>
          <w:tcPr>
            <w:tcW w:w="6885" w:type="dxa"/>
            <w:tcBorders>
              <w:top w:val="nil"/>
            </w:tcBorders>
          </w:tcPr>
          <w:p w:rsidR="00B8151B" w:rsidRPr="009E4D21" w:rsidRDefault="00B8151B" w:rsidP="00D90ABB">
            <w:pPr>
              <w:pStyle w:val="InfoBlue"/>
            </w:pPr>
            <w:r w:rsidRPr="009E4D21">
              <w:t xml:space="preserve">Esta métrica está ligada al </w:t>
            </w:r>
            <w:proofErr w:type="spellStart"/>
            <w:r w:rsidRPr="009E4D21">
              <w:t>subfactor</w:t>
            </w:r>
            <w:proofErr w:type="spellEnd"/>
            <w:r w:rsidRPr="009E4D21">
              <w:t xml:space="preserve"> </w:t>
            </w:r>
            <w:r>
              <w:t>adaptabilidad, perteneciente al</w:t>
            </w:r>
            <w:r w:rsidRPr="009E4D21">
              <w:t xml:space="preserve"> factor </w:t>
            </w:r>
            <w:r>
              <w:t>portabilidad</w:t>
            </w:r>
            <w:r w:rsidRPr="009E4D21">
              <w:t>.</w:t>
            </w:r>
          </w:p>
        </w:tc>
      </w:tr>
      <w:tr w:rsidR="00B8151B" w:rsidRPr="002426E3" w:rsidTr="00D90ABB">
        <w:tc>
          <w:tcPr>
            <w:tcW w:w="1860" w:type="dxa"/>
          </w:tcPr>
          <w:p w:rsidR="00B8151B" w:rsidRPr="002426E3" w:rsidRDefault="00B8151B" w:rsidP="00D90ABB">
            <w:pPr>
              <w:pStyle w:val="Tabletext"/>
              <w:tabs>
                <w:tab w:val="left" w:pos="975"/>
              </w:tabs>
            </w:pPr>
            <w:proofErr w:type="spellStart"/>
            <w:r w:rsidRPr="002426E3">
              <w:t>Goals</w:t>
            </w:r>
            <w:proofErr w:type="spellEnd"/>
            <w:r>
              <w:tab/>
            </w:r>
          </w:p>
        </w:tc>
        <w:tc>
          <w:tcPr>
            <w:tcW w:w="6885" w:type="dxa"/>
          </w:tcPr>
          <w:p w:rsidR="00B8151B" w:rsidRPr="007A0D65" w:rsidRDefault="00B8151B" w:rsidP="00D90ABB">
            <w:pPr>
              <w:pStyle w:val="Textoindependiente"/>
              <w:numPr>
                <w:ilvl w:val="0"/>
                <w:numId w:val="23"/>
              </w:numPr>
            </w:pPr>
            <w:r>
              <w:t>Establecer criterios y restricciones concernientes al sistema operativo del entorno de despliegue.</w:t>
            </w:r>
          </w:p>
        </w:tc>
      </w:tr>
      <w:tr w:rsidR="00B8151B" w:rsidRPr="002426E3" w:rsidTr="00D90ABB">
        <w:tc>
          <w:tcPr>
            <w:tcW w:w="1860" w:type="dxa"/>
          </w:tcPr>
          <w:p w:rsidR="00B8151B" w:rsidRPr="002426E3" w:rsidRDefault="00B8151B" w:rsidP="00D90ABB">
            <w:pPr>
              <w:pStyle w:val="Tabletext"/>
            </w:pPr>
            <w:proofErr w:type="spellStart"/>
            <w:r w:rsidRPr="002426E3">
              <w:t>Analysis</w:t>
            </w:r>
            <w:proofErr w:type="spellEnd"/>
            <w:r w:rsidRPr="002426E3">
              <w:t xml:space="preserve"> </w:t>
            </w:r>
            <w:proofErr w:type="spellStart"/>
            <w:r w:rsidRPr="002426E3">
              <w:t>Procedure</w:t>
            </w:r>
            <w:proofErr w:type="spellEnd"/>
          </w:p>
        </w:tc>
        <w:tc>
          <w:tcPr>
            <w:tcW w:w="6885" w:type="dxa"/>
          </w:tcPr>
          <w:p w:rsid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X=1 sistema operativo = 0,3                                                </w:t>
            </w:r>
          </w:p>
          <w:p w:rsidR="00B8151B" w:rsidRPr="00EA765F" w:rsidRDefault="00EA765F" w:rsidP="00EA7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más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 sistema operativo = 1,00</w:t>
            </w:r>
          </w:p>
        </w:tc>
      </w:tr>
      <w:tr w:rsidR="00B8151B" w:rsidRPr="002426E3" w:rsidTr="00D90ABB">
        <w:tc>
          <w:tcPr>
            <w:tcW w:w="1860" w:type="dxa"/>
          </w:tcPr>
          <w:p w:rsidR="00B8151B" w:rsidRPr="002426E3" w:rsidRDefault="00B8151B" w:rsidP="00D90ABB">
            <w:pPr>
              <w:pStyle w:val="Tabletext"/>
            </w:pPr>
            <w:proofErr w:type="spellStart"/>
            <w:r w:rsidRPr="002426E3">
              <w:t>Responsibilities</w:t>
            </w:r>
            <w:proofErr w:type="spellEnd"/>
          </w:p>
        </w:tc>
        <w:tc>
          <w:tcPr>
            <w:tcW w:w="6885" w:type="dxa"/>
          </w:tcPr>
          <w:p w:rsidR="00B8151B" w:rsidRPr="002426E3" w:rsidRDefault="00B8151B" w:rsidP="00D90ABB">
            <w:pPr>
              <w:pStyle w:val="InfoBlue"/>
            </w:pPr>
            <w:r>
              <w:t>Esta métrica y todo su proceso están totalmente a cargo del equipo de desarrollo.</w:t>
            </w:r>
          </w:p>
        </w:tc>
      </w:tr>
    </w:tbl>
    <w:p w:rsidR="00B8151B" w:rsidRDefault="00B8151B" w:rsidP="002426E3"/>
    <w:p w:rsidR="0039619B" w:rsidRDefault="0039619B" w:rsidP="00581108">
      <w:pPr>
        <w:pStyle w:val="InfoBlue"/>
        <w:ind w:left="0"/>
      </w:pPr>
    </w:p>
    <w:sectPr w:rsidR="0039619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11F" w:rsidRDefault="00D2111F">
      <w:r>
        <w:separator/>
      </w:r>
    </w:p>
  </w:endnote>
  <w:endnote w:type="continuationSeparator" w:id="0">
    <w:p w:rsidR="00D2111F" w:rsidRDefault="00D2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C7A" w:rsidRDefault="00450C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50C7A" w:rsidRDefault="00450C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50C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50C7A" w:rsidRDefault="00450C7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50C7A" w:rsidRPr="006F7C26" w:rsidRDefault="00450C7A" w:rsidP="006F7C26">
          <w:pPr>
            <w:jc w:val="center"/>
          </w:pPr>
          <w:r>
            <w:sym w:font="Symbol" w:char="F0D3"/>
          </w:r>
          <w:r w:rsidRPr="006F7C26">
            <w:t>Programa de ingeniería de sistemas y computaci</w:t>
          </w:r>
          <w:r>
            <w:t>ón</w:t>
          </w:r>
          <w:r w:rsidRPr="006F7C26"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50C7A" w:rsidRDefault="00450C7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E438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E438C">
            <w:rPr>
              <w:rStyle w:val="Nmerodepgina"/>
              <w:noProof/>
            </w:rPr>
            <w:t>25</w:t>
          </w:r>
          <w:r>
            <w:rPr>
              <w:rStyle w:val="Nmerodepgina"/>
            </w:rPr>
            <w:fldChar w:fldCharType="end"/>
          </w:r>
        </w:p>
      </w:tc>
    </w:tr>
  </w:tbl>
  <w:p w:rsidR="00450C7A" w:rsidRDefault="00450C7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C7A" w:rsidRDefault="00450C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11F" w:rsidRDefault="00D2111F">
      <w:r>
        <w:separator/>
      </w:r>
    </w:p>
  </w:footnote>
  <w:footnote w:type="continuationSeparator" w:id="0">
    <w:p w:rsidR="00D2111F" w:rsidRDefault="00D21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C7A" w:rsidRDefault="00450C7A"/>
  <w:p w:rsidR="00450C7A" w:rsidRDefault="00450C7A">
    <w:pPr>
      <w:pBdr>
        <w:top w:val="single" w:sz="6" w:space="1" w:color="auto"/>
      </w:pBdr>
    </w:pPr>
  </w:p>
  <w:p w:rsidR="00450C7A" w:rsidRPr="006F7C26" w:rsidRDefault="00450C7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6F7C26">
      <w:rPr>
        <w:rFonts w:ascii="Arial" w:hAnsi="Arial"/>
        <w:b/>
        <w:sz w:val="36"/>
      </w:rPr>
      <w:t>Programa de ingeniería de sistemas y computación</w:t>
    </w:r>
  </w:p>
  <w:p w:rsidR="00450C7A" w:rsidRPr="006F7C26" w:rsidRDefault="00450C7A">
    <w:pPr>
      <w:pBdr>
        <w:bottom w:val="single" w:sz="6" w:space="1" w:color="auto"/>
      </w:pBdr>
      <w:jc w:val="right"/>
    </w:pPr>
  </w:p>
  <w:p w:rsidR="00450C7A" w:rsidRPr="006F7C26" w:rsidRDefault="00450C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50C7A">
      <w:tc>
        <w:tcPr>
          <w:tcW w:w="6379" w:type="dxa"/>
        </w:tcPr>
        <w:p w:rsidR="00450C7A" w:rsidRDefault="00450C7A">
          <w:r>
            <w:t>Sistema integrado de información</w:t>
          </w:r>
        </w:p>
      </w:tc>
      <w:tc>
        <w:tcPr>
          <w:tcW w:w="3179" w:type="dxa"/>
        </w:tcPr>
        <w:p w:rsidR="00450C7A" w:rsidRDefault="00450C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50C7A">
      <w:tc>
        <w:tcPr>
          <w:tcW w:w="6379" w:type="dxa"/>
        </w:tcPr>
        <w:p w:rsidR="00450C7A" w:rsidRDefault="00450C7A">
          <w:fldSimple w:instr=" TITLE  \* MERGEFORMAT ">
            <w:r>
              <w:t>Measurement Plan</w:t>
            </w:r>
          </w:fldSimple>
        </w:p>
      </w:tc>
      <w:tc>
        <w:tcPr>
          <w:tcW w:w="3179" w:type="dxa"/>
        </w:tcPr>
        <w:p w:rsidR="00450C7A" w:rsidRDefault="00450C7A" w:rsidP="006F7C26">
          <w:r>
            <w:t xml:space="preserve">  Date:  15/09/14</w:t>
          </w:r>
        </w:p>
      </w:tc>
    </w:tr>
    <w:tr w:rsidR="00450C7A">
      <w:tc>
        <w:tcPr>
          <w:tcW w:w="9558" w:type="dxa"/>
          <w:gridSpan w:val="2"/>
        </w:tcPr>
        <w:p w:rsidR="00450C7A" w:rsidRDefault="00450C7A">
          <w:proofErr w:type="spellStart"/>
          <w:r>
            <w:t>MePlan</w:t>
          </w:r>
          <w:proofErr w:type="spellEnd"/>
        </w:p>
      </w:tc>
    </w:tr>
  </w:tbl>
  <w:p w:rsidR="00450C7A" w:rsidRDefault="00450C7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C7A" w:rsidRDefault="00450C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F752D8"/>
    <w:multiLevelType w:val="multilevel"/>
    <w:tmpl w:val="BE4629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134608"/>
    <w:multiLevelType w:val="hybridMultilevel"/>
    <w:tmpl w:val="9AE6F84E"/>
    <w:lvl w:ilvl="0" w:tplc="2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07603AF"/>
    <w:multiLevelType w:val="hybridMultilevel"/>
    <w:tmpl w:val="EE5835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CAA345C"/>
    <w:multiLevelType w:val="multilevel"/>
    <w:tmpl w:val="D28255AE"/>
    <w:lvl w:ilvl="0">
      <w:start w:val="1"/>
      <w:numFmt w:val="decimal"/>
      <w:pStyle w:val="Bod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F21600F"/>
    <w:multiLevelType w:val="hybridMultilevel"/>
    <w:tmpl w:val="F84AB1A4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3"/>
  </w:num>
  <w:num w:numId="23">
    <w:abstractNumId w:val="12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9B"/>
    <w:rsid w:val="00001373"/>
    <w:rsid w:val="00011282"/>
    <w:rsid w:val="00041072"/>
    <w:rsid w:val="00042E68"/>
    <w:rsid w:val="000D54CD"/>
    <w:rsid w:val="000F6C13"/>
    <w:rsid w:val="00147506"/>
    <w:rsid w:val="00152F38"/>
    <w:rsid w:val="00181DB6"/>
    <w:rsid w:val="001B364A"/>
    <w:rsid w:val="001E0E97"/>
    <w:rsid w:val="001F1FD2"/>
    <w:rsid w:val="00223AD2"/>
    <w:rsid w:val="00235D50"/>
    <w:rsid w:val="00240CCC"/>
    <w:rsid w:val="002426E3"/>
    <w:rsid w:val="002673DA"/>
    <w:rsid w:val="002F0DAB"/>
    <w:rsid w:val="00302DD7"/>
    <w:rsid w:val="00373776"/>
    <w:rsid w:val="0039619B"/>
    <w:rsid w:val="00397144"/>
    <w:rsid w:val="003D2B79"/>
    <w:rsid w:val="0041597F"/>
    <w:rsid w:val="00450C7A"/>
    <w:rsid w:val="00463E29"/>
    <w:rsid w:val="00485262"/>
    <w:rsid w:val="004B05E5"/>
    <w:rsid w:val="004E2286"/>
    <w:rsid w:val="00503974"/>
    <w:rsid w:val="005247D8"/>
    <w:rsid w:val="00581108"/>
    <w:rsid w:val="005966BF"/>
    <w:rsid w:val="005B06D1"/>
    <w:rsid w:val="005B718A"/>
    <w:rsid w:val="005F77E0"/>
    <w:rsid w:val="00615300"/>
    <w:rsid w:val="00621846"/>
    <w:rsid w:val="00623242"/>
    <w:rsid w:val="006822E7"/>
    <w:rsid w:val="00691629"/>
    <w:rsid w:val="006A33C4"/>
    <w:rsid w:val="006F7C26"/>
    <w:rsid w:val="00706BC6"/>
    <w:rsid w:val="00782F05"/>
    <w:rsid w:val="0079500B"/>
    <w:rsid w:val="0079675D"/>
    <w:rsid w:val="007A0D65"/>
    <w:rsid w:val="007A3ADB"/>
    <w:rsid w:val="007A6842"/>
    <w:rsid w:val="007F137A"/>
    <w:rsid w:val="00846A71"/>
    <w:rsid w:val="008868CC"/>
    <w:rsid w:val="008B2B70"/>
    <w:rsid w:val="008D43AC"/>
    <w:rsid w:val="008E409F"/>
    <w:rsid w:val="008E5806"/>
    <w:rsid w:val="008F0CBA"/>
    <w:rsid w:val="00926D1B"/>
    <w:rsid w:val="009A7DFF"/>
    <w:rsid w:val="009E4D21"/>
    <w:rsid w:val="009F6F3F"/>
    <w:rsid w:val="00A20BCF"/>
    <w:rsid w:val="00A36BCB"/>
    <w:rsid w:val="00A4264B"/>
    <w:rsid w:val="00A85741"/>
    <w:rsid w:val="00AB7440"/>
    <w:rsid w:val="00AD1AAF"/>
    <w:rsid w:val="00AF1A62"/>
    <w:rsid w:val="00B36ACF"/>
    <w:rsid w:val="00B8151B"/>
    <w:rsid w:val="00B8714C"/>
    <w:rsid w:val="00BA237E"/>
    <w:rsid w:val="00BA274B"/>
    <w:rsid w:val="00BD233A"/>
    <w:rsid w:val="00BE48B1"/>
    <w:rsid w:val="00BE5A14"/>
    <w:rsid w:val="00C27F8A"/>
    <w:rsid w:val="00C86033"/>
    <w:rsid w:val="00C86E78"/>
    <w:rsid w:val="00D1336B"/>
    <w:rsid w:val="00D13E38"/>
    <w:rsid w:val="00D2111F"/>
    <w:rsid w:val="00D36B4B"/>
    <w:rsid w:val="00D64569"/>
    <w:rsid w:val="00D67F0F"/>
    <w:rsid w:val="00D90ABB"/>
    <w:rsid w:val="00DE438C"/>
    <w:rsid w:val="00E03025"/>
    <w:rsid w:val="00E52D5D"/>
    <w:rsid w:val="00E57585"/>
    <w:rsid w:val="00EA667F"/>
    <w:rsid w:val="00EA765F"/>
    <w:rsid w:val="00EB34AD"/>
    <w:rsid w:val="00F3507D"/>
    <w:rsid w:val="00F45BC2"/>
    <w:rsid w:val="00FD2F94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5F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spacing w:before="100" w:after="100"/>
    </w:pPr>
    <w:rPr>
      <w:b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2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B06D1"/>
    <w:pPr>
      <w:spacing w:after="120"/>
      <w:ind w:left="859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6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E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E4D2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5F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spacing w:before="100" w:after="100"/>
    </w:pPr>
    <w:rPr>
      <w:b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2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B06D1"/>
    <w:pPr>
      <w:spacing w:after="120"/>
      <w:ind w:left="859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6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E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E4D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-01.ibm.com/software/rational/ru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rup_ms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776</TotalTime>
  <Pages>25</Pages>
  <Words>5265</Words>
  <Characters>31281</Characters>
  <Application>Microsoft Office Word</Application>
  <DocSecurity>0</DocSecurity>
  <Lines>1564</Lines>
  <Paragraphs>1107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Measurement Plan</vt:lpstr>
      <vt:lpstr>Measurement Plan</vt:lpstr>
    </vt:vector>
  </TitlesOfParts>
  <Company>&lt;Company Name&gt;</Company>
  <LinksUpToDate>false</LinksUpToDate>
  <CharactersWithSpaces>35439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USUARIO</dc:creator>
  <cp:keywords/>
  <dc:description/>
  <cp:lastModifiedBy>Dival</cp:lastModifiedBy>
  <cp:revision>70</cp:revision>
  <cp:lastPrinted>2014-09-15T19:30:00Z</cp:lastPrinted>
  <dcterms:created xsi:type="dcterms:W3CDTF">2014-09-15T19:30:00Z</dcterms:created>
  <dcterms:modified xsi:type="dcterms:W3CDTF">2014-09-20T16:53:00Z</dcterms:modified>
</cp:coreProperties>
</file>